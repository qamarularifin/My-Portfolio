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216"/>
        <w:tblW w:w="5000" w:type="pct"/>
        <w:tblBorders>
          <w:right w:val="single" w:color="auto" w:sz="4" w:space="0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972"/>
      </w:tblGrid>
      <w:tr w:rsidRPr="00846F22" w:rsidR="005732B5" w:rsidTr="7A126EEA" w14:paraId="74F3F1CC" w14:textId="77777777">
        <w:trPr>
          <w:trHeight w:val="2127" w:hRule="exact"/>
        </w:trPr>
        <w:tc>
          <w:tcPr>
            <w:tcW w:w="5000" w:type="pct"/>
            <w:tcBorders>
              <w:bottom w:val="nil"/>
              <w:right w:val="nil"/>
            </w:tcBorders>
            <w:tcMar>
              <w:top w:w="0" w:type="dxa"/>
              <w:bottom w:w="0" w:type="dxa"/>
            </w:tcMar>
          </w:tcPr>
          <w:p w:rsidRPr="005B4AB9" w:rsidR="005732B5" w:rsidP="005B4AB9" w:rsidRDefault="005732B5" w14:paraId="4EF982C0" w14:textId="77777777">
            <w:pPr>
              <w:pStyle w:val="Title"/>
              <w:rPr>
                <w:rFonts w:ascii="Arial Nova" w:hAnsi="Arial Nova" w:cs="Arial"/>
                <w:sz w:val="52"/>
                <w:szCs w:val="48"/>
              </w:rPr>
            </w:pPr>
            <w:r w:rsidRPr="005B4AB9">
              <w:rPr>
                <w:rFonts w:ascii="Arial Nova" w:hAnsi="Arial Nova" w:cs="Arial"/>
                <w:b/>
                <w:bCs/>
                <w:sz w:val="52"/>
                <w:szCs w:val="48"/>
              </w:rPr>
              <w:t>qamarul arifin</w:t>
            </w:r>
            <w:r w:rsidRPr="005B4AB9">
              <w:rPr>
                <w:rFonts w:ascii="Arial Nova" w:hAnsi="Arial Nova" w:cs="Arial"/>
                <w:sz w:val="52"/>
                <w:szCs w:val="48"/>
              </w:rPr>
              <w:t xml:space="preserve"> </w:t>
            </w:r>
            <w:r w:rsidRPr="005B4AB9">
              <w:rPr>
                <w:rStyle w:val="IntenseEmphasis"/>
                <w:bCs/>
                <w:color w:val="404040" w:themeColor="text1" w:themeTint="BF"/>
                <w:sz w:val="56"/>
                <w:szCs w:val="52"/>
              </w:rPr>
              <w:t>B</w:t>
            </w:r>
            <w:r w:rsidRPr="005B4AB9">
              <w:rPr>
                <w:rStyle w:val="IntenseEmphasis"/>
                <w:color w:val="404040" w:themeColor="text1" w:themeTint="BF"/>
                <w:sz w:val="56"/>
                <w:szCs w:val="52"/>
              </w:rPr>
              <w:t>in arip</w:t>
            </w:r>
          </w:p>
          <w:p w:rsidRPr="00846F22" w:rsidR="005732B5" w:rsidP="7A126EEA" w:rsidRDefault="005732B5" w14:paraId="5519D10C" w14:textId="7777777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Arial"/>
                <w:color w:val="000000" w:themeColor="text1" w:themeTint="FF" w:themeShade="FF"/>
              </w:rPr>
            </w:pPr>
            <w:r w:rsidRPr="7A126EEA" w:rsidR="7A126EEA">
              <w:rPr>
                <w:rFonts w:cs="Arial"/>
                <w:color w:val="000000" w:themeColor="text1" w:themeTint="FF" w:themeShade="FF"/>
              </w:rPr>
              <w:t xml:space="preserve">Mobile: +65 </w:t>
            </w:r>
            <w:r w:rsidRPr="7A126EEA" w:rsidR="7A126EEA">
              <w:rPr>
                <w:rFonts w:cs="Arial"/>
                <w:color w:val="000000" w:themeColor="text1" w:themeTint="FF" w:themeShade="FF"/>
              </w:rPr>
              <w:t>9459 5435</w:t>
            </w:r>
          </w:p>
          <w:p w:rsidR="005732B5" w:rsidP="005B4AB9" w:rsidRDefault="005732B5" w14:paraId="5A759645" w14:textId="606E0980">
            <w:pPr>
              <w:jc w:val="center"/>
              <w:textAlignment w:val="baseline"/>
              <w:rPr>
                <w:rStyle w:val="Hyperlink"/>
                <w:u w:val="none"/>
              </w:rPr>
            </w:pPr>
            <w:r w:rsidRPr="23208A52" w:rsidR="23208A52">
              <w:rPr>
                <w:rFonts w:cs="Arial"/>
                <w:color w:val="000000" w:themeColor="text1" w:themeTint="FF" w:themeShade="FF"/>
              </w:rPr>
              <w:t xml:space="preserve">Email: </w:t>
            </w:r>
            <w:hyperlink r:id="Rdd8af22a7d3945f5">
              <w:r w:rsidRPr="23208A52" w:rsidR="23208A52">
                <w:rPr>
                  <w:rStyle w:val="Hyperlink"/>
                  <w:rFonts w:cs="Arial"/>
                </w:rPr>
                <w:t>qamarularifin@hotmail.com</w:t>
              </w:r>
            </w:hyperlink>
            <w:r w:rsidRPr="23208A52" w:rsidR="23208A52">
              <w:rPr>
                <w:rStyle w:val="Hyperlink"/>
                <w:rFonts w:cs="Arial"/>
                <w:u w:val="none"/>
              </w:rPr>
              <w:t xml:space="preserve">  </w:t>
            </w:r>
            <w:r w:rsidRPr="23208A52" w:rsidR="23208A52">
              <w:rPr>
                <w:rStyle w:val="Hyperlink"/>
                <w:u w:val="none"/>
              </w:rPr>
              <w:t xml:space="preserve">    </w:t>
            </w:r>
          </w:p>
          <w:p w:rsidRPr="00DE5FBD" w:rsidR="005732B5" w:rsidP="005B4AB9" w:rsidRDefault="005732B5" w14:paraId="6C12B7E5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  <w:r w:rsidRPr="00DE5FBD">
              <w:rPr>
                <w:rFonts w:cs="Arial"/>
                <w:color w:val="000000" w:themeColor="text1"/>
              </w:rPr>
              <w:t xml:space="preserve">LinkedIn: </w:t>
            </w:r>
            <w:hyperlink w:history="1" r:id="rId9">
              <w:r w:rsidRPr="00DE5FBD">
                <w:rPr>
                  <w:rStyle w:val="Hyperlink"/>
                  <w:rFonts w:cs="Arial"/>
                </w:rPr>
                <w:t>http://www.linkedin.com/in/qamarularifin</w:t>
              </w:r>
            </w:hyperlink>
          </w:p>
          <w:p w:rsidR="005732B5" w:rsidP="005B4AB9" w:rsidRDefault="005732B5" w14:paraId="2525BC70" w14:textId="44BCB26D">
            <w:pPr>
              <w:jc w:val="center"/>
              <w:textAlignment w:val="baseline"/>
              <w:rPr>
                <w:rStyle w:val="Hyperlink"/>
                <w:rFonts w:cs="Arial"/>
              </w:rPr>
            </w:pPr>
            <w:r w:rsidRPr="00DE5FBD">
              <w:rPr>
                <w:rFonts w:cs="Arial"/>
                <w:color w:val="000000" w:themeColor="text1"/>
              </w:rPr>
              <w:t xml:space="preserve">GitHub: </w:t>
            </w:r>
            <w:hyperlink w:history="1" r:id="rId10">
              <w:r w:rsidRPr="00DE5FBD">
                <w:rPr>
                  <w:rStyle w:val="Hyperlink"/>
                  <w:rFonts w:cs="Arial"/>
                </w:rPr>
                <w:t>https://github.com/qamarularifin</w:t>
              </w:r>
            </w:hyperlink>
          </w:p>
          <w:p w:rsidRPr="005B4AB9" w:rsidR="00453C66" w:rsidP="005B4AB9" w:rsidRDefault="00453C66" w14:paraId="1615CDC0" w14:textId="3B631682">
            <w:pPr>
              <w:jc w:val="center"/>
              <w:textAlignment w:val="baseline"/>
              <w:rPr>
                <w:rStyle w:val="Hyperlink"/>
                <w:rFonts w:cs="Arial"/>
                <w:color w:val="auto"/>
                <w:u w:val="none"/>
              </w:rPr>
            </w:pPr>
            <w:r w:rsidRPr="005B4AB9">
              <w:rPr>
                <w:rStyle w:val="Hyperlink"/>
                <w:rFonts w:cs="Arial"/>
                <w:color w:val="auto"/>
                <w:u w:val="none"/>
              </w:rPr>
              <w:t>Citizenship: Singaporean</w:t>
            </w:r>
          </w:p>
          <w:p w:rsidR="00214483" w:rsidP="005B4AB9" w:rsidRDefault="00214483" w14:paraId="26BCF927" w14:textId="77777777">
            <w:pPr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33BACC10" w14:textId="77777777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20333E35" w14:textId="77777777">
            <w:pPr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68E63A2A" w14:textId="77777777">
            <w:pPr>
              <w:jc w:val="center"/>
              <w:textAlignment w:val="baseline"/>
              <w:rPr>
                <w:rStyle w:val="Hyperlink"/>
                <w:rFonts w:cs="Arial"/>
              </w:rPr>
            </w:pPr>
          </w:p>
          <w:p w:rsidR="005732B5" w:rsidP="005B4AB9" w:rsidRDefault="005732B5" w14:paraId="63523EF6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="005732B5" w:rsidP="005B4AB9" w:rsidRDefault="005732B5" w14:paraId="65465E2C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="005732B5" w:rsidP="005B4AB9" w:rsidRDefault="005732B5" w14:paraId="5797B305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Pr="00DE5FBD" w:rsidR="005732B5" w:rsidP="005B4AB9" w:rsidRDefault="005732B5" w14:paraId="71BBBC60" w14:textId="77777777">
            <w:pPr>
              <w:jc w:val="center"/>
              <w:textAlignment w:val="baseline"/>
              <w:rPr>
                <w:rFonts w:cs="Arial"/>
                <w:color w:val="000000" w:themeColor="text1"/>
              </w:rPr>
            </w:pPr>
          </w:p>
          <w:p w:rsidRPr="00DE5FBD" w:rsidR="005732B5" w:rsidP="005B4AB9" w:rsidRDefault="005732B5" w14:paraId="4A36AEDA" w14:textId="77777777">
            <w:pPr>
              <w:pStyle w:val="ContactInfoEmphasis"/>
              <w:contextualSpacing w:val="0"/>
              <w:rPr>
                <w:rFonts w:ascii="Times New Roman" w:hAnsi="Times New Roman" w:eastAsia="Times New Roman" w:cs="Arial"/>
                <w:b w:val="0"/>
                <w:color w:val="000000" w:themeColor="text1"/>
                <w:sz w:val="24"/>
                <w:szCs w:val="24"/>
                <w:lang w:val="en-SG" w:eastAsia="en-GB"/>
              </w:rPr>
            </w:pPr>
          </w:p>
          <w:p w:rsidR="005732B5" w:rsidP="005B4AB9" w:rsidRDefault="005732B5" w14:paraId="2EDEC454" w14:textId="77777777">
            <w:pPr>
              <w:pStyle w:val="z-TopofForm"/>
            </w:pPr>
            <w:r>
              <w:t>Top of Form</w:t>
            </w:r>
          </w:p>
          <w:p w:rsidR="005732B5" w:rsidP="005B4AB9" w:rsidRDefault="005732B5" w14:paraId="331E89E8" w14:textId="77777777">
            <w:pPr>
              <w:pStyle w:val="z-BottomofForm"/>
            </w:pPr>
            <w:r>
              <w:t>Bottom of Form</w:t>
            </w:r>
          </w:p>
          <w:p w:rsidR="005732B5" w:rsidP="005B4AB9" w:rsidRDefault="005732B5" w14:paraId="359D5662" w14:textId="77777777"/>
          <w:p w:rsidRPr="00846F22" w:rsidR="005732B5" w:rsidP="005B4AB9" w:rsidRDefault="005732B5" w14:paraId="7007C3EB" w14:textId="77777777">
            <w:pPr>
              <w:pStyle w:val="ContactInfoEmphasis"/>
              <w:contextualSpacing w:val="0"/>
              <w:rPr>
                <w:rFonts w:cs="Arial"/>
                <w:color w:val="000000" w:themeColor="text1"/>
              </w:rPr>
            </w:pPr>
          </w:p>
        </w:tc>
      </w:tr>
      <w:tr w:rsidRPr="00846F22" w:rsidR="00455F99" w:rsidTr="7A126EEA" w14:paraId="565A98FA" w14:textId="77777777">
        <w:tc>
          <w:tcPr>
            <w:tcW w:w="5000" w:type="pct"/>
            <w:tcBorders>
              <w:right w:val="nil"/>
            </w:tcBorders>
            <w:tcMar>
              <w:top w:w="432" w:type="dxa"/>
            </w:tcMar>
          </w:tcPr>
          <w:p w:rsidR="003763D0" w:rsidP="005B4AB9" w:rsidRDefault="00955465" w14:paraId="6A8F18F5" w14:textId="58025475">
            <w:pPr>
              <w:jc w:val="both"/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  <w: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An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equipment engineer with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7 years</w:t>
            </w:r>
            <w:r w:rsidR="0054289F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of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experience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in the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emiconductor industry.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I have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managed various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  stakeholder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s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in coordinating</w:t>
            </w:r>
            <w:r w:rsidR="00BD2AA4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projects alongside cross-functional teams in </w:t>
            </w:r>
            <w:r w:rsidR="007349E7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achieving product quality and output goals.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Recognized for 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delivering strong results </w:t>
            </w:r>
            <w:r w:rsidRPr="00DE5FBD" w:rsidR="002351B8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under tight deadlines</w:t>
            </w:r>
            <w:r w:rsidR="004567E1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, I have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achieved project imp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l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ementations in a timely manner. I aim to bring m</w:t>
            </w:r>
            <w:r w:rsidR="00984590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>y</w:t>
            </w:r>
            <w:r w:rsidR="004B1515"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  <w:t xml:space="preserve"> management skills to my software engineering career and build technology that makes life better.</w:t>
            </w:r>
          </w:p>
          <w:p w:rsidR="005A4483" w:rsidP="005B4AB9" w:rsidRDefault="005A4483" w14:paraId="0FB22267" w14:textId="77777777">
            <w:pPr>
              <w:rPr>
                <w:rFonts w:cs="Arial"/>
                <w:b/>
                <w:bCs/>
                <w:i/>
                <w:iCs/>
                <w:szCs w:val="20"/>
                <w:shd w:val="clear" w:color="auto" w:fill="FFFFFF"/>
              </w:rPr>
            </w:pPr>
          </w:p>
          <w:p w:rsidRPr="00846F22" w:rsidR="00C23C9D" w:rsidP="005B4AB9" w:rsidRDefault="00C23C9D" w14:paraId="538DF96C" w14:textId="5DB9A432">
            <w:pPr>
              <w:pStyle w:val="Heading1"/>
              <w:framePr w:wrap="auto" w:vAnchor="margin" w:yAlign="inline"/>
              <w:outlineLvl w:val="0"/>
              <w:rPr>
                <w:rFonts w:cs="Arial"/>
              </w:rPr>
            </w:pPr>
            <w:r>
              <w:rPr>
                <w:rFonts w:cs="Arial"/>
              </w:rPr>
              <w:t>Software Engineering projects</w:t>
            </w:r>
          </w:p>
          <w:p w:rsidR="00870810" w:rsidP="005B4AB9" w:rsidRDefault="00870810" w14:paraId="44FA6039" w14:textId="77777777">
            <w:pPr>
              <w:ind w:left="-108"/>
              <w:jc w:val="center"/>
              <w:rPr>
                <w:b/>
                <w:bCs/>
              </w:rPr>
            </w:pPr>
          </w:p>
          <w:p w:rsidRPr="001A08D8" w:rsidR="00870810" w:rsidP="005B4AB9" w:rsidRDefault="00870810" w14:paraId="709E48D1" w14:textId="7B4662BB">
            <w:pPr>
              <w:ind w:left="-108"/>
              <w:jc w:val="center"/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</w:pPr>
            <w:r w:rsidRPr="001A08D8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>SOFTWARE ENGINEERING IMMERSIVE,</w:t>
            </w:r>
          </w:p>
          <w:p w:rsidRPr="003520D2" w:rsidR="00870810" w:rsidP="005B4AB9" w:rsidRDefault="00870810" w14:paraId="035C68D3" w14:textId="419AAA15">
            <w:pPr>
              <w:ind w:left="-108"/>
              <w:jc w:val="center"/>
              <w:rPr>
                <w:rStyle w:val="SubtleReference"/>
                <w:rFonts w:ascii="Arial Nova" w:hAnsi="Arial Nova" w:eastAsiaTheme="majorEastAsia" w:cstheme="majorBidi"/>
                <w:bCs/>
                <w:caps/>
                <w:sz w:val="26"/>
                <w:szCs w:val="26"/>
                <w:lang w:val="en-US" w:eastAsia="en-US"/>
              </w:rPr>
            </w:pPr>
            <w:r w:rsidRPr="003520D2">
              <w:rPr>
                <w:rStyle w:val="SubtleReference"/>
                <w:rFonts w:ascii="Arial Nova" w:hAnsi="Arial Nova" w:eastAsiaTheme="majorEastAsia" w:cstheme="majorBidi"/>
                <w:bCs/>
                <w:caps/>
                <w:sz w:val="26"/>
                <w:szCs w:val="26"/>
                <w:lang w:val="en-US" w:eastAsia="en-US"/>
              </w:rPr>
              <w:t xml:space="preserve">GENERAL ASSEMBLY </w:t>
            </w:r>
          </w:p>
          <w:p w:rsidR="00DF1AC7" w:rsidP="005B4AB9" w:rsidRDefault="00DF1AC7" w14:paraId="2659D522" w14:textId="6C6EF2C7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DF1AC7">
              <w:rPr>
                <w:rFonts w:cs="Arial"/>
              </w:rPr>
              <w:t>AUGUST 2021 TO FEBRUARY 2022</w:t>
            </w:r>
            <w:r>
              <w:rPr>
                <w:rFonts w:cs="Arial"/>
              </w:rPr>
              <w:t xml:space="preserve">, </w:t>
            </w:r>
            <w:r w:rsidRPr="00DF1AC7">
              <w:rPr>
                <w:rFonts w:cs="Arial"/>
              </w:rPr>
              <w:t>Singapore</w:t>
            </w:r>
          </w:p>
          <w:p w:rsidR="00984590" w:rsidP="005B4AB9" w:rsidRDefault="00984590" w14:paraId="7764BA2B" w14:textId="6E4709D1"/>
          <w:p w:rsidRPr="00984590" w:rsidR="00984590" w:rsidP="005B4AB9" w:rsidRDefault="00984590" w14:paraId="36507D0E" w14:textId="1B748585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984590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Built the following projects from scratch:</w:t>
            </w:r>
          </w:p>
          <w:p w:rsidRPr="00131484" w:rsidR="00870810" w:rsidP="005B4AB9" w:rsidRDefault="00870810" w14:paraId="0B2E138A" w14:textId="77777777"/>
          <w:p w:rsidRPr="003B512C" w:rsidR="00870810" w:rsidP="005B4AB9" w:rsidRDefault="00870810" w14:paraId="01B0410C" w14:textId="65D35723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1 A </w:t>
            </w:r>
            <w:proofErr w:type="spellStart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Colour</w:t>
            </w:r>
            <w:proofErr w:type="spellEnd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-Changing Mastermind Game</w:t>
            </w:r>
          </w:p>
          <w:p w:rsidRPr="003B512C" w:rsidR="005438AC" w:rsidP="005B4AB9" w:rsidRDefault="005438AC" w14:paraId="77C2D0C6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="00870810" w:rsidP="005B4AB9" w:rsidRDefault="00870810" w14:paraId="61BC0767" w14:textId="763F7C85">
            <w:pPr>
              <w:pStyle w:val="ListParagraph"/>
              <w:numPr>
                <w:ilvl w:val="0"/>
                <w:numId w:val="37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Guess the </w:t>
            </w:r>
            <w:proofErr w:type="spellStart"/>
            <w:r w:rsidRPr="003B512C">
              <w:rPr>
                <w:sz w:val="22"/>
              </w:rPr>
              <w:t>colour</w:t>
            </w:r>
            <w:proofErr w:type="spellEnd"/>
            <w:r w:rsidRPr="003B512C">
              <w:rPr>
                <w:sz w:val="22"/>
              </w:rPr>
              <w:t xml:space="preserve"> of hidden pegs. A deduction game where player makes a limited number of guesses, using logic to deduce what pegs were hidden.</w:t>
            </w:r>
          </w:p>
          <w:p w:rsidRPr="003B512C" w:rsidR="00C610ED" w:rsidP="005B4AB9" w:rsidRDefault="00C610ED" w14:paraId="7C98E3D0" w14:textId="77777777">
            <w:pPr>
              <w:pStyle w:val="ListParagraph"/>
              <w:ind w:left="720"/>
              <w:rPr>
                <w:sz w:val="22"/>
              </w:rPr>
            </w:pPr>
          </w:p>
          <w:p w:rsidR="00C610ED" w:rsidP="005B4AB9" w:rsidRDefault="00870810" w14:paraId="17C91B82" w14:textId="66B4D985">
            <w:pPr>
              <w:pStyle w:val="ListBullet"/>
              <w:numPr>
                <w:ilvl w:val="0"/>
                <w:numId w:val="37"/>
              </w:numPr>
              <w:jc w:val="both"/>
              <w:rPr/>
            </w:pPr>
            <w:r w:rsidRPr="4F142F6B" w:rsidR="4F142F6B">
              <w:rPr>
                <w:b w:val="1"/>
                <w:bCs w:val="1"/>
              </w:rPr>
              <w:t>Technologies</w:t>
            </w:r>
            <w:r w:rsidR="4F142F6B">
              <w:rPr/>
              <w:t xml:space="preserve">: </w:t>
            </w:r>
            <w:r w:rsidR="4F142F6B">
              <w:rPr/>
              <w:t>JavaScript</w:t>
            </w:r>
            <w:r w:rsidR="4F142F6B">
              <w:rPr/>
              <w:t xml:space="preserve">, HTML, CSS and DOM manipulation with jQuery </w:t>
            </w:r>
          </w:p>
          <w:p w:rsidRPr="003B512C" w:rsidR="00E46060" w:rsidP="005B4AB9" w:rsidRDefault="00E46060" w14:paraId="2145C273" w14:textId="77777777">
            <w:pPr>
              <w:pStyle w:val="ListBullet"/>
              <w:numPr>
                <w:ilvl w:val="0"/>
                <w:numId w:val="0"/>
              </w:numPr>
              <w:jc w:val="both"/>
            </w:pPr>
          </w:p>
          <w:p w:rsidRPr="003B512C" w:rsidR="003C4998" w:rsidP="005B4AB9" w:rsidRDefault="003C4998" w14:paraId="6914B60F" w14:textId="03058D2E">
            <w:pPr>
              <w:pStyle w:val="ListBullet"/>
              <w:numPr>
                <w:ilvl w:val="0"/>
                <w:numId w:val="37"/>
              </w:numPr>
              <w:jc w:val="both"/>
            </w:pPr>
            <w:r w:rsidRPr="003B512C">
              <w:rPr>
                <w:b/>
                <w:bCs/>
              </w:rPr>
              <w:t>Links</w:t>
            </w:r>
            <w:r w:rsidRPr="003B512C">
              <w:t>:</w:t>
            </w:r>
          </w:p>
          <w:p w:rsidRPr="003B512C" w:rsidR="009524C3" w:rsidP="005B4AB9" w:rsidRDefault="00795335" w14:paraId="0705C3C7" w14:textId="7FE0E7CA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w:history="1" r:id="rId11">
              <w:r w:rsidRPr="003B512C" w:rsidR="009524C3">
                <w:t>https://qamarularifin.github.io/Project-1/</w:t>
              </w:r>
            </w:hyperlink>
          </w:p>
          <w:p w:rsidRPr="003B512C" w:rsidR="003C4998" w:rsidP="005B4AB9" w:rsidRDefault="00795335" w14:paraId="3BF6730B" w14:textId="7E2B3C7C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  <w:hyperlink w:history="1" r:id="rId12">
              <w:r w:rsidRPr="003B512C" w:rsidR="003C4998">
                <w:t>https://github.com/qamarularifin/Project-1</w:t>
              </w:r>
            </w:hyperlink>
          </w:p>
          <w:p w:rsidR="00870810" w:rsidP="005B4AB9" w:rsidRDefault="00870810" w14:paraId="72D0F92B" w14:textId="77777777">
            <w:pPr>
              <w:pStyle w:val="ListBullet"/>
              <w:numPr>
                <w:ilvl w:val="0"/>
                <w:numId w:val="0"/>
              </w:numPr>
              <w:ind w:left="720"/>
              <w:jc w:val="both"/>
            </w:pPr>
          </w:p>
          <w:p w:rsidRPr="003B512C" w:rsidR="00870810" w:rsidP="005B4AB9" w:rsidRDefault="00870810" w14:paraId="55F3DA16" w14:textId="07D02DD3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2 A Book Finder App </w:t>
            </w:r>
          </w:p>
          <w:p w:rsidRPr="003B512C" w:rsidR="005438AC" w:rsidP="005B4AB9" w:rsidRDefault="005438AC" w14:paraId="587AAEB9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Pr="003B512C" w:rsidR="00870810" w:rsidP="005B4AB9" w:rsidRDefault="00870810" w14:paraId="07025463" w14:textId="77777777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 xml:space="preserve">: A book finder application where users can search for their </w:t>
            </w:r>
            <w:proofErr w:type="spellStart"/>
            <w:r w:rsidRPr="003B512C">
              <w:rPr>
                <w:sz w:val="22"/>
              </w:rPr>
              <w:t>favourite</w:t>
            </w:r>
            <w:proofErr w:type="spellEnd"/>
            <w:r w:rsidRPr="003B512C">
              <w:rPr>
                <w:sz w:val="22"/>
              </w:rPr>
              <w:t xml:space="preserve"> books based on the book title. The application also allows the user to </w:t>
            </w:r>
            <w:proofErr w:type="spellStart"/>
            <w:r w:rsidRPr="003B512C">
              <w:rPr>
                <w:sz w:val="22"/>
              </w:rPr>
              <w:t>favouritise</w:t>
            </w:r>
            <w:proofErr w:type="spellEnd"/>
            <w:r w:rsidRPr="003B512C">
              <w:rPr>
                <w:sz w:val="22"/>
              </w:rPr>
              <w:t xml:space="preserve"> their chosen book and allows the option for user to purchase it via a button that routes them to the actual book website.</w:t>
            </w:r>
          </w:p>
          <w:p w:rsidR="003C4998" w:rsidP="005B4AB9" w:rsidRDefault="00870810" w14:paraId="11BDA3FE" w14:textId="3D3A538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JS, Google Books API, New York Best Seller API, Material UI, Local Storage for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Favourite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Page</w:t>
            </w:r>
          </w:p>
          <w:p w:rsidRPr="003B512C" w:rsidR="0058202F" w:rsidP="005B4AB9" w:rsidRDefault="0058202F" w14:paraId="01A378F4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3C4998" w:rsidP="005B4AB9" w:rsidRDefault="003C4998" w14:paraId="51044A81" w14:textId="53B173B5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:rsidRPr="003B512C" w:rsidR="009524C3" w:rsidP="005B4AB9" w:rsidRDefault="00795335" w14:paraId="59B0CC5B" w14:textId="7A0A0C74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w:history="1" r:id="rId13">
              <w:r w:rsidRPr="003B512C" w:rsidR="009524C3">
                <w:rPr>
                  <w:rFonts w:ascii="Arial Nova" w:hAnsi="Arial Nova" w:eastAsiaTheme="minorHAnsi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https://qamarularifin.github.io/Project-2</w:t>
              </w:r>
            </w:hyperlink>
          </w:p>
          <w:p w:rsidRPr="003B512C" w:rsidR="003C4998" w:rsidP="005B4AB9" w:rsidRDefault="00795335" w14:paraId="252FDE54" w14:textId="38710785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hyperlink w:history="1" r:id="rId14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pacing w:val="0"/>
                  <w:sz w:val="22"/>
                  <w:szCs w:val="22"/>
                  <w:lang w:val="en-US" w:eastAsia="en-US"/>
                </w:rPr>
                <w:t>https://github.com/qamarularifin/Project-2</w:t>
              </w:r>
            </w:hyperlink>
          </w:p>
          <w:p w:rsidR="00870810" w:rsidP="005B4AB9" w:rsidRDefault="00870810" w14:paraId="71C7BD24" w14:textId="070BD95E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C610ED" w:rsidP="005B4AB9" w:rsidRDefault="00C610ED" w14:paraId="6C9EADAF" w14:textId="462C0CEB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491F8E" w:rsidP="005B4AB9" w:rsidRDefault="00491F8E" w14:paraId="22F875FB" w14:textId="2487B398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984590" w:rsidP="005B4AB9" w:rsidRDefault="00984590" w14:paraId="05018C6A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="00C610ED" w:rsidP="005B4AB9" w:rsidRDefault="00C610ED" w14:paraId="48245C99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870810" w:rsidP="005B4AB9" w:rsidRDefault="00870810" w14:paraId="16AFF183" w14:textId="7293F803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lastRenderedPageBreak/>
              <w:t xml:space="preserve">Project 3 </w:t>
            </w:r>
            <w:proofErr w:type="spellStart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RoundUp</w:t>
            </w:r>
            <w:proofErr w:type="spellEnd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(A Budget Expense App)</w:t>
            </w:r>
          </w:p>
          <w:p w:rsidRPr="003B512C" w:rsidR="005438AC" w:rsidP="005B4AB9" w:rsidRDefault="005438AC" w14:paraId="319E6F45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Pr="003B512C" w:rsidR="00870810" w:rsidP="4F142F6B" w:rsidRDefault="00870810" w14:paraId="76D0E390" w14:textId="7B970D32">
            <w:pPr>
              <w:pStyle w:val="ListParagraph"/>
              <w:numPr>
                <w:ilvl w:val="0"/>
                <w:numId w:val="39"/>
              </w:numPr>
              <w:spacing w:after="200" w:line="276" w:lineRule="auto"/>
              <w:rPr>
                <w:sz w:val="22"/>
                <w:szCs w:val="22"/>
              </w:rPr>
            </w:pPr>
            <w:r w:rsidRPr="4F142F6B" w:rsidR="4F142F6B">
              <w:rPr>
                <w:b w:val="1"/>
                <w:bCs w:val="1"/>
                <w:sz w:val="22"/>
                <w:szCs w:val="22"/>
              </w:rPr>
              <w:t>Summary</w:t>
            </w:r>
            <w:r w:rsidRPr="4F142F6B" w:rsidR="4F142F6B">
              <w:rPr>
                <w:sz w:val="22"/>
                <w:szCs w:val="22"/>
              </w:rPr>
              <w:t xml:space="preserve">: The </w:t>
            </w:r>
            <w:proofErr w:type="spellStart"/>
            <w:r w:rsidRPr="4F142F6B" w:rsidR="4F142F6B">
              <w:rPr>
                <w:sz w:val="22"/>
                <w:szCs w:val="22"/>
              </w:rPr>
              <w:t>RoundUp</w:t>
            </w:r>
            <w:proofErr w:type="spellEnd"/>
            <w:r w:rsidRPr="4F142F6B" w:rsidR="4F142F6B">
              <w:rPr>
                <w:sz w:val="22"/>
                <w:szCs w:val="22"/>
              </w:rPr>
              <w:t xml:space="preserve"> App allows user to track their net worth, income, </w:t>
            </w:r>
            <w:r w:rsidRPr="4F142F6B" w:rsidR="4F142F6B">
              <w:rPr>
                <w:sz w:val="22"/>
                <w:szCs w:val="22"/>
              </w:rPr>
              <w:t>expenses</w:t>
            </w:r>
            <w:r w:rsidRPr="4F142F6B" w:rsidR="4F142F6B">
              <w:rPr>
                <w:sz w:val="22"/>
                <w:szCs w:val="22"/>
              </w:rPr>
              <w:t xml:space="preserve"> and investments all in one app, which solves the pain point of the conventional budgeting app where tracking of investments is usually not supported. Hence, users of the </w:t>
            </w:r>
            <w:proofErr w:type="spellStart"/>
            <w:r w:rsidRPr="4F142F6B" w:rsidR="4F142F6B">
              <w:rPr>
                <w:sz w:val="22"/>
                <w:szCs w:val="22"/>
              </w:rPr>
              <w:t>RoundUp</w:t>
            </w:r>
            <w:proofErr w:type="spellEnd"/>
            <w:r w:rsidRPr="4F142F6B" w:rsidR="4F142F6B">
              <w:rPr>
                <w:sz w:val="22"/>
                <w:szCs w:val="22"/>
              </w:rPr>
              <w:t xml:space="preserve"> App </w:t>
            </w:r>
            <w:bookmarkStart w:name="_Int_9WGnabrD" w:id="1387865113"/>
            <w:r w:rsidRPr="4F142F6B" w:rsidR="4F142F6B">
              <w:rPr>
                <w:sz w:val="22"/>
                <w:szCs w:val="22"/>
              </w:rPr>
              <w:t>can</w:t>
            </w:r>
            <w:bookmarkEnd w:id="1387865113"/>
            <w:r w:rsidRPr="4F142F6B" w:rsidR="4F142F6B">
              <w:rPr>
                <w:sz w:val="22"/>
                <w:szCs w:val="22"/>
              </w:rPr>
              <w:t xml:space="preserve"> know their financial health, empowering them towards achieving or improving financial literacy.</w:t>
            </w:r>
          </w:p>
          <w:p w:rsidRPr="003B512C" w:rsidR="00870810" w:rsidP="005B4AB9" w:rsidRDefault="00870810" w14:paraId="46B6F543" w14:textId="6A799661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React Native with Expo, MongoDB, Express, NodeJS,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Finnhub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(US stock data),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CoinGecko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 (crypto data)</w:t>
            </w:r>
          </w:p>
          <w:p w:rsidRPr="003B512C" w:rsidR="003C4998" w:rsidP="005B4AB9" w:rsidRDefault="003C4998" w14:paraId="558AFBAD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3C4998" w:rsidP="005B4AB9" w:rsidRDefault="003C4998" w14:paraId="4E8F62F9" w14:textId="48DB0DB8">
            <w:pPr>
              <w:pStyle w:val="Institution"/>
              <w:numPr>
                <w:ilvl w:val="0"/>
                <w:numId w:val="39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:rsidRPr="003B512C" w:rsidR="003C4998" w:rsidP="005B4AB9" w:rsidRDefault="00795335" w14:paraId="3B323B85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5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</w:t>
              </w:r>
            </w:hyperlink>
          </w:p>
          <w:p w:rsidRPr="003B512C" w:rsidR="003C4998" w:rsidP="005B4AB9" w:rsidRDefault="00795335" w14:paraId="11224339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6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https://github.com/qamarularifin/RoundUp-BE</w:t>
              </w:r>
            </w:hyperlink>
          </w:p>
          <w:p w:rsidR="00176C01" w:rsidP="005B4AB9" w:rsidRDefault="00176C01" w14:paraId="07B77326" w14:textId="77777777">
            <w:pPr>
              <w:pStyle w:val="ListBullet"/>
              <w:numPr>
                <w:ilvl w:val="0"/>
                <w:numId w:val="0"/>
              </w:numPr>
              <w:jc w:val="both"/>
            </w:pPr>
          </w:p>
          <w:p w:rsidRPr="003B512C" w:rsidR="00176C01" w:rsidP="005B4AB9" w:rsidRDefault="00870810" w14:paraId="6F411C2D" w14:textId="261F7E5D">
            <w:pPr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Project 4 </w:t>
            </w:r>
            <w:proofErr w:type="spellStart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>Ummi</w:t>
            </w:r>
            <w:proofErr w:type="spellEnd"/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z w:val="22"/>
                <w:szCs w:val="22"/>
                <w:lang w:val="en-US" w:eastAsia="en-US"/>
              </w:rPr>
              <w:t xml:space="preserve"> Bobbins (A Babysitter Booking App)</w:t>
            </w:r>
          </w:p>
          <w:p w:rsidRPr="003B512C" w:rsidR="005438AC" w:rsidP="005B4AB9" w:rsidRDefault="005438AC" w14:paraId="213F7687" w14:textId="77777777">
            <w:pPr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</w:p>
          <w:p w:rsidRPr="003B512C" w:rsidR="00870810" w:rsidP="005B4AB9" w:rsidRDefault="00870810" w14:paraId="6F8F5CE3" w14:textId="77777777">
            <w:pPr>
              <w:pStyle w:val="ListParagraph"/>
              <w:numPr>
                <w:ilvl w:val="0"/>
                <w:numId w:val="38"/>
              </w:numPr>
              <w:rPr>
                <w:sz w:val="22"/>
              </w:rPr>
            </w:pPr>
            <w:r w:rsidRPr="003B512C">
              <w:rPr>
                <w:b/>
                <w:bCs/>
                <w:sz w:val="22"/>
              </w:rPr>
              <w:t>Summary</w:t>
            </w:r>
            <w:r w:rsidRPr="003B512C">
              <w:rPr>
                <w:sz w:val="22"/>
              </w:rPr>
              <w:t>: An app that allows users to either sign up as parent or babysitter. Parents can select a babysitter based on available dates and make a booking. Babysitters can either accept the job or cancel it.</w:t>
            </w:r>
          </w:p>
          <w:p w:rsidR="00870810" w:rsidP="005B4AB9" w:rsidRDefault="00870810" w14:paraId="69EB5504" w14:textId="0A165A46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Technologies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 xml:space="preserve">: MERN stack: MongoDB, Express JS, React JS, Node JS, </w:t>
            </w:r>
            <w:proofErr w:type="spellStart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Antd</w:t>
            </w:r>
            <w:proofErr w:type="spellEnd"/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, React-Bootstrap, Stripe Payment</w:t>
            </w:r>
          </w:p>
          <w:p w:rsidRPr="003B512C" w:rsidR="0058202F" w:rsidP="005B4AB9" w:rsidRDefault="0058202F" w14:paraId="1691E65B" w14:textId="77777777">
            <w:pPr>
              <w:pStyle w:val="Institution"/>
              <w:tabs>
                <w:tab w:val="clear" w:pos="10080"/>
                <w:tab w:val="left" w:pos="8452"/>
              </w:tabs>
              <w:ind w:left="720"/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</w:p>
          <w:p w:rsidRPr="003B512C" w:rsidR="003C4998" w:rsidP="005B4AB9" w:rsidRDefault="003C4998" w14:paraId="14CFC406" w14:textId="3FE576D9">
            <w:pPr>
              <w:pStyle w:val="Institution"/>
              <w:numPr>
                <w:ilvl w:val="0"/>
                <w:numId w:val="38"/>
              </w:numPr>
              <w:tabs>
                <w:tab w:val="clear" w:pos="10080"/>
                <w:tab w:val="left" w:pos="8452"/>
              </w:tabs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</w:pPr>
            <w:r w:rsidRPr="003B512C">
              <w:rPr>
                <w:rFonts w:ascii="Arial Nova" w:hAnsi="Arial Nova" w:eastAsiaTheme="minorHAnsi" w:cstheme="minorBidi"/>
                <w:b/>
                <w:bCs/>
                <w:color w:val="000000" w:themeColor="text1"/>
                <w:spacing w:val="0"/>
                <w:sz w:val="22"/>
                <w:szCs w:val="22"/>
                <w:lang w:val="en-US" w:eastAsia="en-US"/>
              </w:rPr>
              <w:t>Links</w:t>
            </w:r>
            <w:r w:rsidRPr="003B512C">
              <w:rPr>
                <w:rFonts w:ascii="Arial Nova" w:hAnsi="Arial Nova" w:eastAsiaTheme="minorHAnsi" w:cstheme="minorBidi"/>
                <w:color w:val="000000" w:themeColor="text1"/>
                <w:spacing w:val="0"/>
                <w:sz w:val="22"/>
                <w:szCs w:val="22"/>
                <w:lang w:val="en-US" w:eastAsia="en-US"/>
              </w:rPr>
              <w:t>:</w:t>
            </w:r>
          </w:p>
          <w:p w:rsidRPr="003B512C" w:rsidR="006B3BD9" w:rsidP="005B4AB9" w:rsidRDefault="00795335" w14:paraId="610D3F97" w14:textId="24BBD28D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7">
              <w:r w:rsidRPr="003B512C" w:rsidR="006B3BD9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https://project-4-ummibobbins-fe.herokuapp.com/</w:t>
              </w:r>
            </w:hyperlink>
          </w:p>
          <w:p w:rsidRPr="003B512C" w:rsidR="003C4998" w:rsidP="005B4AB9" w:rsidRDefault="00795335" w14:paraId="2F0EAF68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8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https://github.com/qamarularifin/Project-4_UmmiBobbins_FE</w:t>
              </w:r>
            </w:hyperlink>
          </w:p>
          <w:p w:rsidRPr="003B512C" w:rsidR="003C4998" w:rsidP="005B4AB9" w:rsidRDefault="00795335" w14:paraId="616BF6C8" w14:textId="77777777">
            <w:pPr>
              <w:ind w:left="709"/>
              <w:rPr>
                <w:rFonts w:ascii="Arial Nova" w:hAnsi="Arial Nova" w:eastAsiaTheme="minorHAnsi" w:cstheme="minorBidi"/>
                <w:color w:val="000000" w:themeColor="text1"/>
                <w:sz w:val="22"/>
                <w:szCs w:val="22"/>
                <w:lang w:val="en-US" w:eastAsia="en-US"/>
              </w:rPr>
            </w:pPr>
            <w:hyperlink w:history="1" r:id="rId19">
              <w:r w:rsidRPr="003B512C" w:rsidR="003C4998">
                <w:rPr>
                  <w:rFonts w:ascii="Arial Nova" w:hAnsi="Arial Nova" w:eastAsiaTheme="minorHAnsi" w:cstheme="minorBidi"/>
                  <w:color w:val="000000" w:themeColor="text1"/>
                  <w:sz w:val="22"/>
                  <w:szCs w:val="22"/>
                  <w:lang w:val="en-US" w:eastAsia="en-US"/>
                </w:rPr>
                <w:t>https://github.com/qamarularifin/Project-4_UmmiBobbins_BE</w:t>
              </w:r>
            </w:hyperlink>
          </w:p>
          <w:p w:rsidRPr="005438AC" w:rsidR="00320848" w:rsidP="005B4AB9" w:rsidRDefault="00320848" w14:paraId="30189CE1" w14:textId="77777777">
            <w:pPr>
              <w:jc w:val="both"/>
              <w:rPr>
                <w:sz w:val="22"/>
                <w:szCs w:val="28"/>
              </w:rPr>
            </w:pPr>
          </w:p>
          <w:p w:rsidRPr="00846F22" w:rsidR="00D67749" w:rsidP="005B4AB9" w:rsidRDefault="00D67749" w14:paraId="1E08E58A" w14:textId="587F8B87">
            <w:pPr>
              <w:jc w:val="both"/>
              <w:rPr>
                <w:rFonts w:cs="Arial"/>
                <w:szCs w:val="20"/>
                <w:shd w:val="clear" w:color="auto" w:fill="FFFFFF"/>
              </w:rPr>
            </w:pPr>
          </w:p>
        </w:tc>
      </w:tr>
    </w:tbl>
    <w:p w:rsidRPr="00846F22" w:rsidR="00841ABC" w:rsidP="00795335" w:rsidRDefault="00841ABC" w14:paraId="6AA250E2" w14:textId="4FDD4C13">
      <w:pPr>
        <w:pStyle w:val="Heading1"/>
        <w:framePr w:w="9979" w:wrap="notBeside" w:hAnchor="page" w:x="1189" w:y="8078"/>
      </w:pPr>
      <w:r w:rsidRPr="00846F22">
        <w:lastRenderedPageBreak/>
        <w:tab/>
      </w:r>
      <w:r w:rsidRPr="00846F22">
        <w:t>EXPERIENCE</w:t>
      </w:r>
    </w:p>
    <w:p w:rsidR="00AE31D2" w:rsidP="00AE31D2" w:rsidRDefault="00AE31D2" w14:paraId="080CF347" w14:textId="71E61626">
      <w:pPr>
        <w:tabs>
          <w:tab w:val="left" w:pos="3093"/>
        </w:tabs>
      </w:pPr>
    </w:p>
    <w:tbl>
      <w:tblPr>
        <w:tblStyle w:val="TableGrid"/>
        <w:tblW w:w="4990" w:type="pct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52"/>
      </w:tblGrid>
      <w:tr w:rsidRPr="00846F22" w:rsidR="00455F99" w:rsidTr="00AE31D2" w14:paraId="641BD0AD" w14:textId="77777777">
        <w:trPr>
          <w:trHeight w:val="1194"/>
        </w:trPr>
        <w:tc>
          <w:tcPr>
            <w:tcW w:w="5000" w:type="pct"/>
            <w:tcMar>
              <w:top w:w="216" w:type="dxa"/>
            </w:tcMar>
          </w:tcPr>
          <w:p w:rsidRPr="0058202F" w:rsidR="00D146E0" w:rsidP="00D146E0" w:rsidRDefault="002C067A" w14:paraId="1D56F342" w14:textId="77777777">
            <w:pPr>
              <w:pStyle w:val="Heading2"/>
              <w:jc w:val="center"/>
              <w:outlineLvl w:val="1"/>
              <w:rPr>
                <w:rStyle w:val="SubtleReference"/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EQUIPMENT ENGINEER</w:t>
            </w:r>
            <w:r w:rsidRPr="00846F22" w:rsidR="00D146E0">
              <w:rPr>
                <w:rFonts w:cs="Arial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Arial"/>
                <w:color w:val="000000" w:themeColor="text1"/>
                <w:sz w:val="24"/>
                <w:szCs w:val="24"/>
              </w:rPr>
              <w:t>Photolithography</w:t>
            </w:r>
            <w:r w:rsidRPr="00846F22" w:rsidR="00D146E0">
              <w:rPr>
                <w:rFonts w:cs="Arial"/>
                <w:color w:val="000000" w:themeColor="text1"/>
                <w:sz w:val="24"/>
                <w:szCs w:val="24"/>
              </w:rPr>
              <w:t xml:space="preserve">), </w:t>
            </w:r>
            <w:r w:rsidRPr="0058202F">
              <w:rPr>
                <w:rStyle w:val="SubtleReference"/>
                <w:b/>
                <w:bCs/>
              </w:rPr>
              <w:t>QUALCOMM RF360 SINGAPORE PTE LTD</w:t>
            </w:r>
          </w:p>
          <w:p w:rsidRPr="00846F22" w:rsidR="00D146E0" w:rsidP="00D146E0" w:rsidRDefault="00396830" w14:paraId="2BBEDB62" w14:textId="2A981FCC">
            <w:pPr>
              <w:pStyle w:val="Heading3"/>
              <w:jc w:val="center"/>
              <w:outlineLvl w:val="2"/>
              <w:rPr>
                <w:rFonts w:cs="Arial"/>
              </w:rPr>
            </w:pPr>
            <w:r>
              <w:rPr>
                <w:rFonts w:cs="Arial"/>
              </w:rPr>
              <w:t>april</w:t>
            </w:r>
            <w:r w:rsidR="00D146E0">
              <w:rPr>
                <w:rFonts w:cs="Arial"/>
              </w:rPr>
              <w:t xml:space="preserve"> 20</w:t>
            </w:r>
            <w:r>
              <w:rPr>
                <w:rFonts w:cs="Arial"/>
              </w:rPr>
              <w:t>17</w:t>
            </w:r>
            <w:r w:rsidRPr="00846F22" w:rsidR="00D146E0">
              <w:rPr>
                <w:rFonts w:cs="Arial"/>
              </w:rPr>
              <w:t xml:space="preserve"> to </w:t>
            </w:r>
            <w:r>
              <w:rPr>
                <w:rFonts w:cs="Arial"/>
              </w:rPr>
              <w:t>present</w:t>
            </w:r>
            <w:r w:rsidR="00D146E0">
              <w:rPr>
                <w:rFonts w:cs="Arial"/>
              </w:rPr>
              <w:t>, SIngapore</w:t>
            </w:r>
          </w:p>
          <w:p w:rsidRPr="00846F22" w:rsidR="00F21EB4" w:rsidP="00BA45F1" w:rsidRDefault="00F21EB4" w14:paraId="5B2F5B0E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Pr="005C247F" w:rsidR="005C247F" w:rsidP="00D92FA2" w:rsidRDefault="005C247F" w14:paraId="56918101" w14:textId="660ABA11">
            <w:pPr>
              <w:pStyle w:val="ListBullet"/>
            </w:pPr>
            <w:r w:rsidRPr="00846F22">
              <w:t xml:space="preserve">Led </w:t>
            </w:r>
            <w:r w:rsidR="00FD1783">
              <w:t xml:space="preserve">a team of </w:t>
            </w:r>
            <w:r w:rsidRPr="00846F22">
              <w:t>technicians on new machine qualification project</w:t>
            </w:r>
            <w:r>
              <w:t>s for factory expansion</w:t>
            </w:r>
          </w:p>
          <w:p w:rsidRPr="000E55C8" w:rsidR="005C247F" w:rsidP="00D92FA2" w:rsidRDefault="00484FD7" w14:paraId="2270977C" w14:textId="50DA767B">
            <w:pPr>
              <w:pStyle w:val="ListBullet"/>
            </w:pPr>
            <w:r w:rsidRPr="000E55C8">
              <w:t>Successfully reduced</w:t>
            </w:r>
            <w:r w:rsidRPr="000E55C8" w:rsidR="005C247F">
              <w:t xml:space="preserve"> equipment downtime by </w:t>
            </w:r>
            <w:r w:rsidR="00954038">
              <w:t>3</w:t>
            </w:r>
            <w:r w:rsidRPr="000E55C8" w:rsidR="005C247F">
              <w:t xml:space="preserve">0% </w:t>
            </w:r>
            <w:r w:rsidR="003B5065">
              <w:t>by enhancing the preventative maintenance</w:t>
            </w:r>
            <w:r w:rsidR="006F6EB6">
              <w:t xml:space="preserve"> procedures</w:t>
            </w:r>
          </w:p>
          <w:p w:rsidRPr="00DE22E2" w:rsidR="00934FCB" w:rsidP="00D92FA2" w:rsidRDefault="00DD339B" w14:paraId="68D3B803" w14:textId="11EE5F49">
            <w:pPr>
              <w:pStyle w:val="ListBullet"/>
            </w:pPr>
            <w:r>
              <w:t>Contributed a recommendation to solve a machine issue which resulted in 0 repetition of the problem</w:t>
            </w:r>
          </w:p>
          <w:p w:rsidR="00F21EB4" w:rsidP="00D92FA2" w:rsidRDefault="00F21EB4" w14:paraId="62D72392" w14:textId="64643BF5">
            <w:pPr>
              <w:pStyle w:val="ListBullet"/>
            </w:pPr>
            <w:r w:rsidRPr="00846F22">
              <w:t>Develop</w:t>
            </w:r>
            <w:r w:rsidR="00EF5700">
              <w:t>ed</w:t>
            </w:r>
            <w:r w:rsidRPr="00846F22">
              <w:t xml:space="preserve"> </w:t>
            </w:r>
            <w:r w:rsidR="005C247F">
              <w:t>and maintained</w:t>
            </w:r>
            <w:r w:rsidRPr="00846F22">
              <w:t xml:space="preserve"> </w:t>
            </w:r>
            <w:r w:rsidR="00A51FEE">
              <w:t>Maintenance</w:t>
            </w:r>
            <w:r w:rsidRPr="00846F22">
              <w:t xml:space="preserve"> Procedures (SOP)</w:t>
            </w:r>
            <w:r w:rsidR="00A51FEE">
              <w:t>,</w:t>
            </w:r>
            <w:r w:rsidRPr="00846F22">
              <w:t xml:space="preserve"> Out of Control Action Plans (OCAP)</w:t>
            </w:r>
            <w:r w:rsidR="00A51FEE">
              <w:t>, and Work Instructions</w:t>
            </w:r>
          </w:p>
          <w:p w:rsidRPr="00846F22" w:rsidR="00F21EB4" w:rsidP="00D92FA2" w:rsidRDefault="00F21EB4" w14:paraId="2EBE8D28" w14:textId="2F837480">
            <w:pPr>
              <w:pStyle w:val="ListBullet"/>
            </w:pPr>
            <w:r w:rsidRPr="00846F22">
              <w:t>Conduct</w:t>
            </w:r>
            <w:r w:rsidR="005D0FF6">
              <w:t>ed</w:t>
            </w:r>
            <w:r w:rsidRPr="00846F22">
              <w:t xml:space="preserve"> practical training sessions to new engineers and technicians on problem solving and troubleshooting techniques to build-up their technical competencies</w:t>
            </w:r>
          </w:p>
          <w:p w:rsidRPr="000D4A50" w:rsidR="00F21EB4" w:rsidP="00D92FA2" w:rsidRDefault="00E51269" w14:paraId="08F286D8" w14:textId="5D645205">
            <w:pPr>
              <w:pStyle w:val="ListBullet"/>
              <w:rPr>
                <w:szCs w:val="18"/>
              </w:rPr>
            </w:pPr>
            <w:r>
              <w:t>Successful</w:t>
            </w:r>
            <w:r w:rsidR="00333E96">
              <w:t xml:space="preserve"> </w:t>
            </w:r>
            <w:r w:rsidR="00145FA6">
              <w:t xml:space="preserve">coordination and </w:t>
            </w:r>
            <w:r w:rsidR="00333E96">
              <w:t xml:space="preserve">collaboration with cross-functional teams resulted in </w:t>
            </w:r>
            <w:r w:rsidR="00FB355A">
              <w:t xml:space="preserve">multiple qualifications </w:t>
            </w:r>
            <w:r w:rsidR="000D4A50">
              <w:t>of new</w:t>
            </w:r>
            <w:r w:rsidR="00FB355A">
              <w:t xml:space="preserve"> products</w:t>
            </w:r>
          </w:p>
          <w:p w:rsidRPr="00CF6FE1" w:rsidR="001A08D8" w:rsidP="00491F8E" w:rsidRDefault="00FB616D" w14:paraId="5E8FF43B" w14:textId="43DC1834">
            <w:pPr>
              <w:pStyle w:val="ListBullet"/>
            </w:pPr>
            <w:r>
              <w:t>Implemented</w:t>
            </w:r>
            <w:r w:rsidR="00981729">
              <w:t xml:space="preserve"> a</w:t>
            </w:r>
            <w:r>
              <w:t xml:space="preserve"> machine parts tracker for ease of </w:t>
            </w:r>
            <w:r w:rsidR="00981729">
              <w:t xml:space="preserve">reference and </w:t>
            </w:r>
            <w:r w:rsidR="005314A4">
              <w:t xml:space="preserve">efficient </w:t>
            </w:r>
            <w:r w:rsidR="00981729">
              <w:t xml:space="preserve">ordering of spare parts </w:t>
            </w:r>
            <w:r w:rsidR="005314A4">
              <w:t>promptly</w:t>
            </w:r>
          </w:p>
          <w:p w:rsidR="00F61DF9" w:rsidP="00846F22" w:rsidRDefault="002B18C2" w14:paraId="56ABE9D3" w14:textId="07B7B240">
            <w:pPr>
              <w:pStyle w:val="Heading2"/>
              <w:contextualSpacing w:val="0"/>
              <w:jc w:val="center"/>
              <w:outlineLvl w:val="1"/>
              <w:rPr>
                <w:rStyle w:val="SubtleReference"/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lastRenderedPageBreak/>
              <w:t>equipment</w:t>
            </w:r>
            <w:r w:rsidRPr="00846F22" w:rsidR="008A78D5">
              <w:rPr>
                <w:rFonts w:cs="Arial"/>
                <w:color w:val="000000" w:themeColor="text1"/>
                <w:sz w:val="24"/>
                <w:szCs w:val="24"/>
              </w:rPr>
              <w:t xml:space="preserve"> Engineer</w:t>
            </w:r>
            <w:r w:rsidRPr="00846F22" w:rsidR="00864E5C">
              <w:rPr>
                <w:rFonts w:cs="Arial"/>
                <w:color w:val="000000" w:themeColor="text1"/>
                <w:sz w:val="24"/>
                <w:szCs w:val="24"/>
              </w:rPr>
              <w:t xml:space="preserve"> (Automated optical inspection)</w:t>
            </w:r>
            <w:r w:rsidRPr="00846F22" w:rsidR="00F61DF9">
              <w:rPr>
                <w:rFonts w:cs="Arial"/>
                <w:color w:val="000000" w:themeColor="text1"/>
                <w:sz w:val="24"/>
                <w:szCs w:val="24"/>
              </w:rPr>
              <w:t>,</w:t>
            </w:r>
            <w:r w:rsidRPr="00846F22" w:rsidR="009E44E3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  <w:r w:rsidRPr="0058202F" w:rsidR="00846F22">
              <w:rPr>
                <w:rStyle w:val="SubtleReference"/>
                <w:b/>
              </w:rPr>
              <w:t xml:space="preserve">JCET </w:t>
            </w:r>
            <w:r w:rsidRPr="0058202F" w:rsidR="0069291F">
              <w:rPr>
                <w:rStyle w:val="SubtleReference"/>
                <w:b/>
              </w:rPr>
              <w:t>statschippac</w:t>
            </w:r>
          </w:p>
          <w:p w:rsidRPr="00846F22" w:rsidR="00F736B9" w:rsidP="00F736B9" w:rsidRDefault="00F736B9" w14:paraId="1D887E6E" w14:textId="38288E35">
            <w:pPr>
              <w:pStyle w:val="Heading3"/>
              <w:contextualSpacing w:val="0"/>
              <w:jc w:val="center"/>
              <w:outlineLvl w:val="2"/>
              <w:rPr>
                <w:rFonts w:cs="Arial"/>
              </w:rPr>
            </w:pPr>
            <w:r w:rsidRPr="00846F22">
              <w:rPr>
                <w:rFonts w:cs="Arial"/>
              </w:rPr>
              <w:t>September 2014 to April 2017</w:t>
            </w:r>
            <w:r>
              <w:rPr>
                <w:rFonts w:cs="Arial"/>
              </w:rPr>
              <w:t>, singapore</w:t>
            </w:r>
          </w:p>
          <w:p w:rsidRPr="00846F22" w:rsidR="00F27C4C" w:rsidP="00F736B9" w:rsidRDefault="00F27C4C" w14:paraId="32FB5B91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="00FD1783" w:rsidP="00D92FA2" w:rsidRDefault="00FD1783" w14:paraId="20F32458" w14:textId="17C509BA">
            <w:pPr>
              <w:pStyle w:val="ListBullet"/>
            </w:pPr>
            <w:r>
              <w:t>A participant and meeting coordinator with customer and cross-functional teams regarding quality incidents and 8D review</w:t>
            </w:r>
          </w:p>
          <w:p w:rsidR="00D92FA2" w:rsidP="00D92FA2" w:rsidRDefault="00D92FA2" w14:paraId="56C00230" w14:textId="276D2362">
            <w:pPr>
              <w:pStyle w:val="ListBullet"/>
            </w:pPr>
            <w:r>
              <w:t>Trained in Risk Management and conducted risk assessments of work activities</w:t>
            </w:r>
          </w:p>
          <w:p w:rsidR="00E86369" w:rsidP="00D92FA2" w:rsidRDefault="000E55C8" w14:paraId="66E75FFD" w14:textId="616214E6">
            <w:pPr>
              <w:pStyle w:val="ListBullet"/>
            </w:pPr>
            <w:r>
              <w:t xml:space="preserve">Successfully coordinated machine upgrade works which reduced </w:t>
            </w:r>
            <w:r w:rsidR="00C7777A">
              <w:t xml:space="preserve">quality incidents and </w:t>
            </w:r>
            <w:r>
              <w:t>machine downtime by 30%</w:t>
            </w:r>
          </w:p>
          <w:p w:rsidR="00CE2077" w:rsidP="00D92FA2" w:rsidRDefault="00CE2077" w14:paraId="13E70321" w14:textId="77777777">
            <w:pPr>
              <w:pStyle w:val="ListBullet"/>
            </w:pPr>
            <w:r>
              <w:t xml:space="preserve">Active </w:t>
            </w:r>
            <w:r w:rsidR="00436CEF">
              <w:t>contributor</w:t>
            </w:r>
            <w:r>
              <w:t xml:space="preserve"> </w:t>
            </w:r>
            <w:r w:rsidR="00EA4C93">
              <w:t xml:space="preserve">and coordinator </w:t>
            </w:r>
            <w:r>
              <w:t xml:space="preserve">in factory automation </w:t>
            </w:r>
            <w:r w:rsidR="00EA4C93">
              <w:t>project initiatives such as EI-VEI</w:t>
            </w:r>
            <w:r w:rsidR="00E4526B">
              <w:t xml:space="preserve"> and Recipe Management System</w:t>
            </w:r>
          </w:p>
          <w:p w:rsidR="00436CEF" w:rsidP="00D92FA2" w:rsidRDefault="00EB1FC0" w14:paraId="2C286C3D" w14:textId="77777777">
            <w:pPr>
              <w:pStyle w:val="ListBullet"/>
            </w:pPr>
            <w:r>
              <w:t xml:space="preserve">Possess hands-on </w:t>
            </w:r>
            <w:r w:rsidR="003530E8">
              <w:t>familiarity on machine robot teaching, machine repairs, and troubleshooting</w:t>
            </w:r>
          </w:p>
          <w:p w:rsidRPr="00AE31D2" w:rsidR="00AE31D2" w:rsidP="00AE31D2" w:rsidRDefault="00EF2664" w14:paraId="67503F4E" w14:textId="381EE5B9">
            <w:pPr>
              <w:pStyle w:val="ListBullet"/>
            </w:pPr>
            <w:r w:rsidRPr="00CC4299">
              <w:t>Familiar with</w:t>
            </w:r>
            <w:r>
              <w:t xml:space="preserve"> machine</w:t>
            </w:r>
            <w:r w:rsidRPr="00CC4299">
              <w:t xml:space="preserve"> parts</w:t>
            </w:r>
            <w:r>
              <w:t xml:space="preserve"> and servicing</w:t>
            </w:r>
            <w:r w:rsidRPr="00CC4299">
              <w:t xml:space="preserve"> PO request and follow-up procedures</w:t>
            </w:r>
          </w:p>
          <w:p w:rsidRPr="00AE31D2" w:rsidR="00AE31D2" w:rsidP="00AE31D2" w:rsidRDefault="00AE31D2" w14:paraId="1C362450" w14:textId="3C3ED5DC">
            <w:pPr>
              <w:tabs>
                <w:tab w:val="left" w:pos="2517"/>
              </w:tabs>
            </w:pPr>
          </w:p>
        </w:tc>
      </w:tr>
    </w:tbl>
    <w:p w:rsidR="00AE31D2" w:rsidP="0044791C" w:rsidRDefault="00AE31D2" w14:paraId="5ED045BB" w14:textId="3B1E7BE2"/>
    <w:p w:rsidRPr="00846F22" w:rsidR="0044791C" w:rsidP="0044791C" w:rsidRDefault="0044791C" w14:paraId="7C096534" w14:textId="77777777">
      <w:pPr>
        <w:pStyle w:val="Heading1"/>
        <w:framePr w:w="9979" w:wrap="notBeside"/>
        <w:rPr>
          <w:rFonts w:cs="Arial"/>
        </w:rPr>
      </w:pPr>
      <w:r>
        <w:rPr>
          <w:rFonts w:cs="Arial"/>
        </w:rPr>
        <w:t>EDUCATION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44791C" w:rsidTr="772853CB" w14:paraId="7E3B794F" w14:textId="77777777">
        <w:tc>
          <w:tcPr>
            <w:tcW w:w="2500" w:type="pct"/>
            <w:tcMar/>
          </w:tcPr>
          <w:p w:rsidR="0044791C" w:rsidP="001B2778" w:rsidRDefault="0044791C" w14:paraId="3A98B996" w14:textId="77777777">
            <w:pPr>
              <w:tabs>
                <w:tab w:val="left" w:pos="3606"/>
              </w:tabs>
            </w:pPr>
          </w:p>
          <w:p w:rsidRPr="00846F22" w:rsidR="006D525E" w:rsidP="001B2778" w:rsidRDefault="006D525E" w14:paraId="0F7C713B" w14:textId="29AF067D">
            <w:pPr>
              <w:tabs>
                <w:tab w:val="left" w:pos="3606"/>
              </w:tabs>
            </w:pPr>
          </w:p>
        </w:tc>
        <w:tc>
          <w:tcPr>
            <w:tcW w:w="2500" w:type="pct"/>
            <w:tcMar>
              <w:left w:w="360" w:type="dxa"/>
            </w:tcMar>
          </w:tcPr>
          <w:p w:rsidRPr="00846F22" w:rsidR="0044791C" w:rsidP="001B2778" w:rsidRDefault="0044791C" w14:paraId="3410A94B" w14:textId="77777777"/>
        </w:tc>
      </w:tr>
      <w:tr w:rsidRPr="00846F22" w:rsidR="0044791C" w:rsidTr="772853CB" w14:paraId="67A12066" w14:textId="77777777">
        <w:trPr>
          <w:trHeight w:val="3402"/>
        </w:trPr>
        <w:tc>
          <w:tcPr>
            <w:tcW w:w="5000" w:type="pct"/>
            <w:gridSpan w:val="2"/>
            <w:tcMar/>
          </w:tcPr>
          <w:p w:rsidRPr="0058202F" w:rsidR="0044791C" w:rsidP="001B2778" w:rsidRDefault="0044791C" w14:paraId="6F61EA44" w14:textId="77777777">
            <w:pPr>
              <w:ind w:left="-108"/>
              <w:jc w:val="center"/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</w:pPr>
            <w:r w:rsidRPr="0058202F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>BACHELOR OF ENGINEERING IN MECHANICAL DESIGN ENGINEERING,</w:t>
            </w:r>
          </w:p>
          <w:p w:rsidRPr="0058202F" w:rsidR="0044791C" w:rsidP="001B2778" w:rsidRDefault="0044791C" w14:paraId="1A652067" w14:textId="77759448">
            <w:pPr>
              <w:ind w:left="-108"/>
              <w:jc w:val="center"/>
              <w:rPr>
                <w:rStyle w:val="SubtleReference"/>
                <w:rFonts w:ascii="Arial Nova" w:hAnsi="Arial Nova" w:eastAsiaTheme="majorEastAsia" w:cstheme="majorBidi"/>
                <w:caps/>
                <w:sz w:val="26"/>
                <w:szCs w:val="26"/>
                <w:lang w:val="en-US" w:eastAsia="en-US"/>
              </w:rPr>
            </w:pPr>
            <w:r w:rsidRPr="0058202F">
              <w:rPr>
                <w:rStyle w:val="SubtleReference"/>
                <w:rFonts w:ascii="Arial Nova" w:hAnsi="Arial Nova" w:eastAsiaTheme="majorEastAsia" w:cstheme="majorBidi"/>
                <w:caps/>
                <w:sz w:val="26"/>
                <w:szCs w:val="26"/>
                <w:lang w:val="en-US" w:eastAsia="en-US"/>
              </w:rPr>
              <w:t xml:space="preserve">UNIVERSITY OF GLASGOW </w:t>
            </w:r>
          </w:p>
          <w:p w:rsidRPr="0058202F" w:rsidR="0058202F" w:rsidP="0058202F" w:rsidRDefault="0058202F" w14:paraId="009B5A52" w14:textId="01FAD93F">
            <w:pPr>
              <w:pStyle w:val="Heading3"/>
              <w:jc w:val="center"/>
              <w:outlineLvl w:val="2"/>
              <w:rPr>
                <w:rFonts w:cs="Arial"/>
              </w:rPr>
            </w:pPr>
            <w:r w:rsidRPr="0058202F">
              <w:rPr>
                <w:rFonts w:cs="Arial"/>
              </w:rPr>
              <w:t>SEPTEMBER 2012 TO JULY 2014</w:t>
            </w:r>
            <w:r>
              <w:rPr>
                <w:rFonts w:cs="Arial"/>
              </w:rPr>
              <w:t xml:space="preserve">, </w:t>
            </w:r>
            <w:r w:rsidRPr="0058202F">
              <w:rPr>
                <w:rFonts w:cs="Arial"/>
              </w:rPr>
              <w:t>Singapore / United Kingdom</w:t>
            </w:r>
          </w:p>
          <w:p w:rsidR="0044791C" w:rsidP="00FB7078" w:rsidRDefault="0044791C" w14:paraId="3498BFE6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Pr="00CA2C42" w:rsidR="0044791C" w:rsidP="001B2778" w:rsidRDefault="0044791C" w14:paraId="6306A209" w14:textId="77777777">
            <w:pPr>
              <w:pStyle w:val="ListBullet"/>
            </w:pPr>
            <w:r w:rsidRPr="00B823E5">
              <w:t xml:space="preserve">Graduated with 2nd Upper Class </w:t>
            </w:r>
            <w:proofErr w:type="spellStart"/>
            <w:r w:rsidRPr="00B823E5">
              <w:t>Honours</w:t>
            </w:r>
            <w:proofErr w:type="spellEnd"/>
          </w:p>
          <w:p w:rsidR="0044791C" w:rsidP="001B2778" w:rsidRDefault="0044791C" w14:paraId="103E69F7" w14:textId="77777777">
            <w:pPr>
              <w:pStyle w:val="ListBullet"/>
            </w:pPr>
            <w:r>
              <w:t xml:space="preserve">Traveled abroad for an Overseas Immersion </w:t>
            </w:r>
            <w:proofErr w:type="spellStart"/>
            <w:r>
              <w:t>Programme</w:t>
            </w:r>
            <w:proofErr w:type="spellEnd"/>
            <w:r>
              <w:t xml:space="preserve"> in University of Glasgow, Scotland</w:t>
            </w:r>
          </w:p>
          <w:p w:rsidRPr="005C7D59" w:rsidR="0044791C" w:rsidP="001B2778" w:rsidRDefault="0044791C" w14:paraId="4573E7E5" w14:textId="2BB1BFF8">
            <w:pPr>
              <w:pStyle w:val="ListBullet"/>
              <w:rPr>
                <w:color w:val="FF0000"/>
              </w:rPr>
            </w:pPr>
            <w:r w:rsidR="772853CB">
              <w:rPr/>
              <w:t xml:space="preserve">Served 1 year internship at Institute of Materials Research </w:t>
            </w:r>
            <w:r w:rsidR="772853CB">
              <w:rPr/>
              <w:t>and</w:t>
            </w:r>
            <w:r w:rsidR="772853CB">
              <w:rPr/>
              <w:t xml:space="preserve"> Engineering (A*STAR)</w:t>
            </w:r>
          </w:p>
          <w:p w:rsidRPr="005C7D59" w:rsidR="0044791C" w:rsidP="001B2778" w:rsidRDefault="0044791C" w14:paraId="0A941AC1" w14:textId="77777777">
            <w:pPr>
              <w:pStyle w:val="ListBullet"/>
              <w:rPr>
                <w:color w:val="FF0000"/>
              </w:rPr>
            </w:pPr>
            <w:r>
              <w:t>F</w:t>
            </w:r>
            <w:r w:rsidRPr="00AF0698">
              <w:t xml:space="preserve">inal-Year Project Title: </w:t>
            </w:r>
            <w:r w:rsidRPr="003061FB">
              <w:t>A Study for Alkaline Cleaning of Electroformed Nickel Mold as a Post Processing Step prior to Nanoimprinting Application</w:t>
            </w:r>
          </w:p>
          <w:p w:rsidR="0044791C" w:rsidP="001B2778" w:rsidRDefault="0044791C" w14:paraId="33A9D045" w14:textId="26606CA0"/>
          <w:p w:rsidR="008C4C59" w:rsidP="001B2778" w:rsidRDefault="008C4C59" w14:paraId="5C33F669" w14:textId="77777777"/>
          <w:p w:rsidRPr="00491F8E" w:rsidR="0044791C" w:rsidP="00491F8E" w:rsidRDefault="0044791C" w14:paraId="3B3CB184" w14:textId="27BC3561">
            <w:pPr>
              <w:ind w:left="-108"/>
              <w:jc w:val="center"/>
              <w:rPr>
                <w:rStyle w:val="SubtleReference"/>
                <w:rFonts w:ascii="Arial Nova" w:hAnsi="Arial Nova" w:cs="Arial" w:eastAsiaTheme="majorEastAsia"/>
                <w:caps/>
                <w:smallCaps w:val="0"/>
                <w:color w:val="000000" w:themeColor="text1"/>
                <w:lang w:val="en-US" w:eastAsia="en-US"/>
              </w:rPr>
            </w:pPr>
            <w:r w:rsidRPr="0058202F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>DIPLOMA IN MECHATRONICS,</w:t>
            </w:r>
            <w:r w:rsidR="00491F8E">
              <w:rPr>
                <w:rFonts w:ascii="Arial Nova" w:hAnsi="Arial Nova" w:cs="Arial" w:eastAsiaTheme="majorEastAsia"/>
                <w:b/>
                <w:caps/>
                <w:color w:val="000000" w:themeColor="text1"/>
                <w:lang w:val="en-US" w:eastAsia="en-US"/>
              </w:rPr>
              <w:t xml:space="preserve"> </w:t>
            </w:r>
            <w:r w:rsidRPr="0058202F">
              <w:rPr>
                <w:rStyle w:val="SubtleReference"/>
                <w:rFonts w:ascii="Arial Nova" w:hAnsi="Arial Nova" w:eastAsiaTheme="majorEastAsia" w:cstheme="majorBidi"/>
                <w:caps/>
                <w:sz w:val="26"/>
                <w:szCs w:val="26"/>
                <w:lang w:val="en-US" w:eastAsia="en-US"/>
              </w:rPr>
              <w:t>TEMASEK POLYTECHNIC</w:t>
            </w:r>
          </w:p>
          <w:p w:rsidRPr="0058202F" w:rsidR="0058202F" w:rsidP="0058202F" w:rsidRDefault="0058202F" w14:paraId="1C414972" w14:textId="7C8CEC5A">
            <w:pPr>
              <w:ind w:left="-108"/>
              <w:jc w:val="center"/>
              <w:rPr>
                <w:rFonts w:ascii="Arial Nova" w:hAnsi="Arial Nova" w:cs="Arial" w:eastAsiaTheme="majorEastAsia"/>
                <w:b/>
                <w:caps/>
                <w:color w:val="000000" w:themeColor="text1"/>
                <w:sz w:val="20"/>
                <w:lang w:val="en-US" w:eastAsia="en-US"/>
              </w:rPr>
            </w:pPr>
            <w:r w:rsidRPr="0058202F">
              <w:rPr>
                <w:rFonts w:ascii="Arial Nova" w:hAnsi="Arial Nova" w:cs="Arial" w:eastAsiaTheme="majorEastAsia"/>
                <w:b/>
                <w:caps/>
                <w:color w:val="000000" w:themeColor="text1"/>
                <w:sz w:val="20"/>
                <w:lang w:val="en-US" w:eastAsia="en-US"/>
              </w:rPr>
              <w:t>APRIL 2007 TO MAY 2010, Singapore</w:t>
            </w:r>
          </w:p>
          <w:p w:rsidR="0044791C" w:rsidP="00491F8E" w:rsidRDefault="0044791C" w14:paraId="2272F8D6" w14:textId="77777777">
            <w:pPr>
              <w:pStyle w:val="ListBullet"/>
              <w:numPr>
                <w:ilvl w:val="0"/>
                <w:numId w:val="0"/>
              </w:numPr>
              <w:jc w:val="both"/>
            </w:pPr>
          </w:p>
          <w:p w:rsidRPr="00B823E5" w:rsidR="0044791C" w:rsidP="001B2778" w:rsidRDefault="0044791C" w14:paraId="2FC0E217" w14:textId="77777777">
            <w:pPr>
              <w:pStyle w:val="ListBullet"/>
            </w:pPr>
            <w:r>
              <w:t>Served 6 months of internship at Lufthansa Technical Training Centre</w:t>
            </w:r>
          </w:p>
          <w:p w:rsidR="0044791C" w:rsidP="001B2778" w:rsidRDefault="0044791C" w14:paraId="15AE569D" w14:textId="77777777">
            <w:pPr>
              <w:pStyle w:val="ListBullet"/>
            </w:pPr>
            <w:r>
              <w:t>Received Lufthansa Technical Training Certificate of Recognition</w:t>
            </w:r>
          </w:p>
          <w:p w:rsidR="0044791C" w:rsidP="001B2778" w:rsidRDefault="0044791C" w14:paraId="5C3D78BC" w14:textId="77777777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  <w:p w:rsidRPr="00C80DE7" w:rsidR="0044791C" w:rsidP="001B2778" w:rsidRDefault="0044791C" w14:paraId="3D4DAAE0" w14:textId="77777777">
            <w:pPr>
              <w:pStyle w:val="ListBullet"/>
              <w:numPr>
                <w:ilvl w:val="0"/>
                <w:numId w:val="0"/>
              </w:numPr>
              <w:ind w:left="360"/>
              <w:jc w:val="both"/>
              <w:rPr>
                <w:b/>
                <w:bCs/>
                <w:u w:val="single"/>
              </w:rPr>
            </w:pPr>
          </w:p>
        </w:tc>
      </w:tr>
    </w:tbl>
    <w:p w:rsidRPr="00846F22" w:rsidR="003320E8" w:rsidP="00AF0698" w:rsidRDefault="003320E8" w14:paraId="4D912DE1" w14:textId="77777777">
      <w:pPr>
        <w:rPr>
          <w:rFonts w:cs="Arial"/>
        </w:rPr>
      </w:pPr>
    </w:p>
    <w:p w:rsidR="00A12D1F" w:rsidP="00A12D1F" w:rsidRDefault="00A12D1F" w14:paraId="613EDD93" w14:textId="202FE96A">
      <w:pPr>
        <w:pStyle w:val="Heading1"/>
        <w:framePr w:w="9979" w:wrap="notBeside"/>
      </w:pPr>
      <w:r>
        <w:t xml:space="preserve">PERSONAL </w:t>
      </w:r>
      <w:r w:rsidR="00C4639D">
        <w:t>achievements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A12D1F" w:rsidTr="00F860A6" w14:paraId="20510A0F" w14:textId="77777777">
        <w:tc>
          <w:tcPr>
            <w:tcW w:w="2500" w:type="pct"/>
          </w:tcPr>
          <w:p w:rsidRPr="00846F22" w:rsidR="00A12D1F" w:rsidP="00F860A6" w:rsidRDefault="00A12D1F" w14:paraId="50680CAD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A12D1F" w:rsidP="00F860A6" w:rsidRDefault="00A12D1F" w14:paraId="42BB2396" w14:textId="77777777"/>
        </w:tc>
      </w:tr>
      <w:tr w:rsidRPr="00846F22" w:rsidR="00A12D1F" w:rsidTr="00F860A6" w14:paraId="46B16D49" w14:textId="77777777">
        <w:tc>
          <w:tcPr>
            <w:tcW w:w="2500" w:type="pct"/>
          </w:tcPr>
          <w:p w:rsidRPr="0058202F" w:rsidR="00480EDF" w:rsidP="00095332" w:rsidRDefault="00480EDF" w14:paraId="43FF3A48" w14:textId="5FA3BCE7">
            <w:pPr>
              <w:pStyle w:val="ListBullet"/>
            </w:pPr>
            <w:r w:rsidRPr="0058202F">
              <w:t>General Assembly Software Engineering Immersive Certificate</w:t>
            </w:r>
          </w:p>
          <w:p w:rsidRPr="0058202F" w:rsidR="00542255" w:rsidP="00970EC6" w:rsidRDefault="00542255" w14:paraId="639A88D0" w14:textId="5BC014B8">
            <w:pPr>
              <w:pStyle w:val="ListBullet"/>
            </w:pPr>
            <w:r w:rsidRPr="0058202F">
              <w:t>Udemy: Complete Python Bootcamp</w:t>
            </w:r>
          </w:p>
        </w:tc>
        <w:tc>
          <w:tcPr>
            <w:tcW w:w="2500" w:type="pct"/>
            <w:tcMar>
              <w:left w:w="360" w:type="dxa"/>
            </w:tcMar>
          </w:tcPr>
          <w:p w:rsidRPr="0058202F" w:rsidR="00C4639D" w:rsidP="00502C3B" w:rsidRDefault="00502C3B" w14:paraId="0B986D2C" w14:textId="36857349">
            <w:pPr>
              <w:pStyle w:val="ListBullet"/>
            </w:pPr>
            <w:r w:rsidRPr="0058202F">
              <w:t xml:space="preserve">Bronze medal for </w:t>
            </w:r>
            <w:r w:rsidRPr="0058202F" w:rsidR="00B142CA">
              <w:t>31</w:t>
            </w:r>
            <w:r w:rsidRPr="0058202F" w:rsidR="00B142CA">
              <w:rPr>
                <w:vertAlign w:val="superscript"/>
              </w:rPr>
              <w:t>st</w:t>
            </w:r>
            <w:r w:rsidRPr="0058202F" w:rsidR="00B142CA">
              <w:t xml:space="preserve"> </w:t>
            </w:r>
            <w:r w:rsidRPr="0058202F">
              <w:t xml:space="preserve">National </w:t>
            </w:r>
            <w:r w:rsidRPr="0058202F" w:rsidR="00B142CA">
              <w:t>Taekwondo Championship (Liang Seng Cup)</w:t>
            </w:r>
          </w:p>
          <w:p w:rsidRPr="0058202F" w:rsidR="00B142CA" w:rsidP="00970EC6" w:rsidRDefault="00970EC6" w14:paraId="7962AAFE" w14:textId="0ABDB784">
            <w:pPr>
              <w:pStyle w:val="ListBullet"/>
            </w:pPr>
            <w:r w:rsidRPr="0058202F">
              <w:t>Silver medal for Army Half Marathon</w:t>
            </w:r>
          </w:p>
          <w:p w:rsidRPr="0058202F" w:rsidR="007F4B78" w:rsidP="00491F8E" w:rsidRDefault="007F4B78" w14:paraId="08676966" w14:textId="77777777">
            <w:pPr>
              <w:pStyle w:val="ListBullet"/>
              <w:numPr>
                <w:ilvl w:val="0"/>
                <w:numId w:val="0"/>
              </w:numPr>
            </w:pPr>
          </w:p>
          <w:p w:rsidRPr="0058202F" w:rsidR="007F4B78" w:rsidP="00B142CA" w:rsidRDefault="007F4B78" w14:paraId="3A7F74D2" w14:textId="1AC4BBDA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rPr>
          <w:rFonts w:cs="Arial"/>
        </w:rPr>
        <w:alias w:val="Skills:"/>
        <w:tag w:val="Skills:"/>
        <w:id w:val="-1392877668"/>
        <w:placeholder>
          <w:docPart w:val="3C3C9010B7274754A4C6E8827569AFC1"/>
        </w:placeholder>
        <w:temporary/>
        <w:showingPlcHdr/>
        <w15:appearance w15:val="hidden"/>
      </w:sdtPr>
      <w:sdtEndPr/>
      <w:sdtContent>
        <w:p w:rsidRPr="00846F22" w:rsidR="00C4639D" w:rsidP="00C4639D" w:rsidRDefault="00C4639D" w14:paraId="5DDCA294" w14:textId="77777777">
          <w:pPr>
            <w:pStyle w:val="Heading1"/>
            <w:framePr w:w="9979" w:wrap="notBeside"/>
            <w:rPr>
              <w:rFonts w:cs="Arial"/>
            </w:rPr>
          </w:pPr>
          <w:r w:rsidRPr="00846F22">
            <w:rPr>
              <w:rFonts w:cs="Arial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C4639D" w:rsidTr="7A126EEA" w14:paraId="5C21F6EE" w14:textId="77777777">
        <w:tc>
          <w:tcPr>
            <w:tcW w:w="2500" w:type="pct"/>
            <w:tcMar/>
          </w:tcPr>
          <w:p w:rsidRPr="00846F22" w:rsidR="00C4639D" w:rsidP="00C172E6" w:rsidRDefault="00C4639D" w14:paraId="7455FA07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C4639D" w:rsidP="00C172E6" w:rsidRDefault="00C4639D" w14:paraId="2165DED3" w14:textId="77777777"/>
        </w:tc>
      </w:tr>
      <w:tr w:rsidRPr="00846F22" w:rsidR="00C4639D" w:rsidTr="7A126EEA" w14:paraId="489810FF" w14:textId="77777777">
        <w:tc>
          <w:tcPr>
            <w:tcW w:w="2500" w:type="pct"/>
            <w:tcMar/>
          </w:tcPr>
          <w:p w:rsidRPr="0058202F" w:rsidR="008323FB" w:rsidP="00C172E6" w:rsidRDefault="008323FB" w14:paraId="1FFD7CC4" w14:textId="28A36924">
            <w:pPr>
              <w:pStyle w:val="ListBullet"/>
              <w:rPr/>
            </w:pPr>
            <w:r w:rsidR="4F142F6B">
              <w:rPr/>
              <w:t>JavaScript</w:t>
            </w:r>
            <w:r w:rsidR="4F142F6B">
              <w:rPr/>
              <w:t xml:space="preserve">, HTML, CSS, </w:t>
            </w:r>
            <w:r w:rsidR="4F142F6B">
              <w:rPr/>
              <w:t>jQuery</w:t>
            </w:r>
          </w:p>
          <w:p w:rsidRPr="0058202F" w:rsidR="008323FB" w:rsidP="00C172E6" w:rsidRDefault="008323FB" w14:paraId="39887E93" w14:textId="7868E392">
            <w:pPr>
              <w:pStyle w:val="ListBullet"/>
            </w:pPr>
            <w:r w:rsidRPr="0058202F">
              <w:t>React Native with Expo</w:t>
            </w:r>
          </w:p>
          <w:p w:rsidRPr="0058202F" w:rsidR="00787F8E" w:rsidP="00787F8E" w:rsidRDefault="00787F8E" w14:paraId="5DD3EE1E" w14:textId="3DB8DB2A">
            <w:pPr>
              <w:pStyle w:val="ListBullet"/>
              <w:rPr/>
            </w:pPr>
            <w:r w:rsidR="0BD75587">
              <w:rPr/>
              <w:t>Bootstrap, API, Heroku Deployment</w:t>
            </w:r>
          </w:p>
          <w:p w:rsidR="00C4639D" w:rsidP="00C172E6" w:rsidRDefault="00C4639D" w14:paraId="06E37013" w14:textId="77777777">
            <w:pPr>
              <w:pStyle w:val="ListBullet"/>
            </w:pPr>
            <w:r w:rsidRPr="0058202F">
              <w:lastRenderedPageBreak/>
              <w:t>Data Analysis Software: Minitab 17 &amp; JMP</w:t>
            </w:r>
          </w:p>
          <w:p w:rsidRPr="0058202F" w:rsidR="00787F8E" w:rsidP="00787F8E" w:rsidRDefault="00787F8E" w14:paraId="377AA89F" w14:textId="77777777">
            <w:pPr>
              <w:pStyle w:val="ListBullet"/>
            </w:pPr>
            <w:r w:rsidRPr="0058202F">
              <w:t xml:space="preserve">3D modelling with </w:t>
            </w:r>
            <w:proofErr w:type="spellStart"/>
            <w:r w:rsidRPr="0058202F">
              <w:t>Solidworks</w:t>
            </w:r>
            <w:proofErr w:type="spellEnd"/>
          </w:p>
          <w:p w:rsidRPr="0058202F" w:rsidR="00787F8E" w:rsidP="00787F8E" w:rsidRDefault="00787F8E" w14:paraId="21E91D89" w14:textId="38393CEF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500" w:type="pct"/>
            <w:tcMar>
              <w:left w:w="360" w:type="dxa"/>
            </w:tcMar>
          </w:tcPr>
          <w:p w:rsidRPr="0058202F" w:rsidR="008323FB" w:rsidP="00C172E6" w:rsidRDefault="008323FB" w14:paraId="696F7A19" w14:textId="53048EE9">
            <w:pPr>
              <w:pStyle w:val="ListBullet"/>
              <w:rPr/>
            </w:pPr>
            <w:r w:rsidR="7A126EEA">
              <w:rPr/>
              <w:t>MERN Stack: MongoDB, Express JS, React JS, Node JS</w:t>
            </w:r>
          </w:p>
          <w:p w:rsidR="00787F8E" w:rsidP="00787F8E" w:rsidRDefault="00787F8E" w14:paraId="0CAB5B54" w14:textId="32F04C64">
            <w:pPr>
              <w:pStyle w:val="ListBullet"/>
              <w:rPr/>
            </w:pPr>
            <w:r w:rsidR="7A126EEA">
              <w:rPr/>
              <w:t xml:space="preserve">Python programming, GIT </w:t>
            </w:r>
          </w:p>
          <w:p w:rsidRPr="0058202F" w:rsidR="00C4639D" w:rsidP="00C172E6" w:rsidRDefault="00C4639D" w14:paraId="071ED901" w14:textId="7AC90400">
            <w:pPr>
              <w:pStyle w:val="ListBullet"/>
            </w:pPr>
            <w:r w:rsidRPr="0058202F">
              <w:lastRenderedPageBreak/>
              <w:t>Failure Modes Effects Analysis (FMEA)</w:t>
            </w:r>
          </w:p>
          <w:p w:rsidRPr="0058202F" w:rsidR="00C4639D" w:rsidP="00C172E6" w:rsidRDefault="00C4639D" w14:paraId="4577B2BC" w14:textId="77777777">
            <w:pPr>
              <w:pStyle w:val="ListBullet"/>
            </w:pPr>
            <w:r w:rsidRPr="0058202F">
              <w:t>Microsoft Excel, PowerPoint, Word, OneNote</w:t>
            </w:r>
          </w:p>
          <w:p w:rsidRPr="0058202F" w:rsidR="00C4639D" w:rsidP="00C172E6" w:rsidRDefault="00C4639D" w14:paraId="1C10B90E" w14:textId="77777777">
            <w:pPr>
              <w:rPr>
                <w:sz w:val="22"/>
                <w:szCs w:val="22"/>
              </w:rPr>
            </w:pPr>
          </w:p>
        </w:tc>
      </w:tr>
      <w:tr w:rsidRPr="00846F22" w:rsidR="00B142CA" w:rsidTr="7A126EEA" w14:paraId="50F07099" w14:textId="77777777">
        <w:tc>
          <w:tcPr>
            <w:tcW w:w="2500" w:type="pct"/>
            <w:tcMar/>
          </w:tcPr>
          <w:p w:rsidR="00B142CA" w:rsidP="00C4639D" w:rsidRDefault="00B142CA" w14:paraId="13CA62F1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:rsidR="00B142CA" w:rsidP="00C4639D" w:rsidRDefault="00B142CA" w14:paraId="1B268B12" w14:textId="7777777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  <w:p w:rsidRPr="00846F22" w:rsidR="001549C8" w:rsidP="00C4639D" w:rsidRDefault="001549C8" w14:paraId="564284E0" w14:textId="2F9C52F0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</w:tbl>
    <w:p w:rsidRPr="00846F22" w:rsidR="00C4639D" w:rsidP="00C4639D" w:rsidRDefault="00C4639D" w14:paraId="0CD0E859" w14:textId="77777777">
      <w:pPr>
        <w:pStyle w:val="Heading1"/>
        <w:framePr w:w="9979" w:wrap="notBeside"/>
        <w:rPr>
          <w:rFonts w:cs="Arial"/>
        </w:rPr>
      </w:pPr>
      <w:r w:rsidRPr="00846F22">
        <w:rPr>
          <w:rFonts w:cs="Arial"/>
        </w:rP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C4639D" w:rsidTr="00C172E6" w14:paraId="5C7BD346" w14:textId="77777777">
        <w:tc>
          <w:tcPr>
            <w:tcW w:w="2500" w:type="pct"/>
          </w:tcPr>
          <w:p w:rsidRPr="00846F22" w:rsidR="00C4639D" w:rsidP="00C172E6" w:rsidRDefault="00C4639D" w14:paraId="456E4C6A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C4639D" w:rsidP="00C172E6" w:rsidRDefault="00C4639D" w14:paraId="33764D2F" w14:textId="77777777"/>
        </w:tc>
      </w:tr>
      <w:tr w:rsidRPr="00D67749" w:rsidR="00C4639D" w:rsidTr="00C172E6" w14:paraId="09532200" w14:textId="77777777">
        <w:tc>
          <w:tcPr>
            <w:tcW w:w="2500" w:type="pct"/>
          </w:tcPr>
          <w:p w:rsidRPr="0058202F" w:rsidR="0048132A" w:rsidP="0048132A" w:rsidRDefault="0048132A" w14:paraId="14DC0CFC" w14:textId="77777777">
            <w:pPr>
              <w:pStyle w:val="ListBullet"/>
            </w:pPr>
            <w:r w:rsidRPr="0058202F">
              <w:t>General Assembly Software Engineering Immersive Certificate</w:t>
            </w:r>
          </w:p>
          <w:p w:rsidRPr="0058202F" w:rsidR="0048132A" w:rsidP="00C172E6" w:rsidRDefault="001B657C" w14:paraId="3B35AA89" w14:textId="3D158888">
            <w:pPr>
              <w:pStyle w:val="ListBullet"/>
            </w:pPr>
            <w:r w:rsidRPr="0058202F">
              <w:t xml:space="preserve">Udemy </w:t>
            </w:r>
            <w:r w:rsidRPr="0058202F" w:rsidR="0048132A">
              <w:t>2020 Complete Python Bootcamp: From zero to hero in Python</w:t>
            </w:r>
          </w:p>
          <w:p w:rsidRPr="0058202F" w:rsidR="00C4639D" w:rsidP="0048132A" w:rsidRDefault="00C4639D" w14:paraId="5E72CF20" w14:textId="1E3A2533">
            <w:pPr>
              <w:pStyle w:val="ListBullet"/>
            </w:pPr>
            <w:r w:rsidRPr="0058202F">
              <w:t>Develop a Risk Management Implementation Plan</w:t>
            </w:r>
          </w:p>
        </w:tc>
        <w:tc>
          <w:tcPr>
            <w:tcW w:w="2500" w:type="pct"/>
            <w:tcMar>
              <w:left w:w="360" w:type="dxa"/>
            </w:tcMar>
          </w:tcPr>
          <w:p w:rsidRPr="0058202F" w:rsidR="00C4639D" w:rsidP="00C172E6" w:rsidRDefault="00C4639D" w14:paraId="7580E460" w14:textId="77777777">
            <w:pPr>
              <w:pStyle w:val="ListBullet"/>
            </w:pPr>
            <w:r w:rsidRPr="0058202F">
              <w:t>Apply “8 Disciplines” Problem Solving Approach</w:t>
            </w:r>
          </w:p>
          <w:p w:rsidRPr="0058202F" w:rsidR="00C4639D" w:rsidP="00C172E6" w:rsidRDefault="00C4639D" w14:paraId="239822D7" w14:textId="77777777">
            <w:pPr>
              <w:pStyle w:val="ListBullet"/>
            </w:pPr>
            <w:r w:rsidRPr="0058202F">
              <w:t>Manage Failure Mode and Effective Analysis (FMEA)</w:t>
            </w:r>
          </w:p>
          <w:p w:rsidRPr="0058202F" w:rsidR="00E22C80" w:rsidP="00C172E6" w:rsidRDefault="0048132A" w14:paraId="6CC62A56" w14:textId="2AC4A851">
            <w:pPr>
              <w:pStyle w:val="ListBullet"/>
            </w:pPr>
            <w:r w:rsidRPr="0058202F">
              <w:t>Lufthansa Technical Training Singapore: SAR-66 B1.1-Module M6/M7 Basic Training</w:t>
            </w:r>
          </w:p>
        </w:tc>
      </w:tr>
    </w:tbl>
    <w:p w:rsidR="00A12D1F" w:rsidP="00A12D1F" w:rsidRDefault="00A12D1F" w14:paraId="3508A917" w14:textId="284BAC07"/>
    <w:p w:rsidRPr="00846F22" w:rsidR="00865967" w:rsidP="0096672B" w:rsidRDefault="00865967" w14:paraId="5EB05F16" w14:textId="43C7394D">
      <w:pPr>
        <w:pStyle w:val="Heading1"/>
        <w:framePr w:w="9979" w:wrap="notBeside"/>
      </w:pPr>
      <w:r w:rsidRPr="00846F22"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986"/>
        <w:gridCol w:w="4986"/>
      </w:tblGrid>
      <w:tr w:rsidRPr="00846F22" w:rsidR="00F21EB4" w:rsidTr="00F21EB4" w14:paraId="6E14B2E6" w14:textId="77777777">
        <w:tc>
          <w:tcPr>
            <w:tcW w:w="2500" w:type="pct"/>
          </w:tcPr>
          <w:p w:rsidRPr="00846F22" w:rsidR="00F21EB4" w:rsidP="00F21EB4" w:rsidRDefault="00F21EB4" w14:paraId="49F978BF" w14:textId="77777777"/>
        </w:tc>
        <w:tc>
          <w:tcPr>
            <w:tcW w:w="2500" w:type="pct"/>
            <w:tcMar>
              <w:left w:w="360" w:type="dxa"/>
            </w:tcMar>
          </w:tcPr>
          <w:p w:rsidRPr="00846F22" w:rsidR="00F21EB4" w:rsidP="00F21EB4" w:rsidRDefault="00F21EB4" w14:paraId="029A21F0" w14:textId="77777777"/>
        </w:tc>
      </w:tr>
      <w:tr w:rsidRPr="00846F22" w:rsidR="00E63AA6" w:rsidTr="00F21EB4" w14:paraId="1783F6B5" w14:textId="77777777">
        <w:tc>
          <w:tcPr>
            <w:tcW w:w="2500" w:type="pct"/>
          </w:tcPr>
          <w:p w:rsidRPr="0058202F" w:rsidR="00E63AA6" w:rsidP="00E63AA6" w:rsidRDefault="00E63AA6" w14:paraId="306D27F5" w14:textId="4B0D8653">
            <w:pPr>
              <w:pStyle w:val="ListBullet"/>
            </w:pPr>
            <w:r w:rsidRPr="0058202F">
              <w:t>English – Proficient</w:t>
            </w:r>
          </w:p>
          <w:p w:rsidRPr="0058202F" w:rsidR="001549C8" w:rsidP="00E63AA6" w:rsidRDefault="001549C8" w14:paraId="60E70015" w14:textId="5EFA5975">
            <w:pPr>
              <w:pStyle w:val="ListBullet"/>
            </w:pPr>
            <w:r w:rsidRPr="0058202F">
              <w:t>Arabic – Beginner</w:t>
            </w:r>
          </w:p>
          <w:p w:rsidRPr="008621D9" w:rsidR="00F21EB4" w:rsidP="001549C8" w:rsidRDefault="00F21EB4" w14:paraId="500EFCB8" w14:textId="4D7C9C90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2500" w:type="pct"/>
            <w:tcMar>
              <w:left w:w="360" w:type="dxa"/>
            </w:tcMar>
          </w:tcPr>
          <w:p w:rsidRPr="0058202F" w:rsidR="008621D9" w:rsidP="001549C8" w:rsidRDefault="00F21EB4" w14:paraId="52440BC2" w14:textId="2115593F">
            <w:pPr>
              <w:pStyle w:val="ListBullet"/>
            </w:pPr>
            <w:r w:rsidRPr="0058202F">
              <w:t>Malay</w:t>
            </w:r>
            <w:r w:rsidRPr="0058202F" w:rsidR="0054501B">
              <w:t xml:space="preserve"> &amp; Bahasa</w:t>
            </w:r>
            <w:r w:rsidRPr="0058202F">
              <w:t xml:space="preserve"> </w:t>
            </w:r>
            <w:r w:rsidRPr="0058202F" w:rsidR="008621D9">
              <w:t>–</w:t>
            </w:r>
            <w:r w:rsidRPr="0058202F" w:rsidR="00F43AD5">
              <w:t xml:space="preserve"> Proficient</w:t>
            </w:r>
          </w:p>
        </w:tc>
      </w:tr>
    </w:tbl>
    <w:p w:rsidRPr="00846F22" w:rsidR="00E63AA6" w:rsidP="0054501B" w:rsidRDefault="00E63AA6" w14:paraId="3B5EFCE2" w14:textId="77777777"/>
    <w:sectPr w:rsidRPr="00846F22" w:rsidR="00E63AA6" w:rsidSect="00AE31D2">
      <w:footerReference w:type="default" r:id="rId20"/>
      <w:headerReference w:type="first" r:id="rId21"/>
      <w:pgSz w:w="12240" w:h="15840" w:orient="portrait" w:code="1"/>
      <w:pgMar w:top="851" w:right="1134" w:bottom="851" w:left="113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6A71" w:rsidP="0068194B" w:rsidRDefault="00806A71" w14:paraId="01A19271" w14:textId="77777777">
      <w:r>
        <w:separator/>
      </w:r>
    </w:p>
    <w:p w:rsidR="00806A71" w:rsidRDefault="00806A71" w14:paraId="2E7BAA81" w14:textId="77777777"/>
    <w:p w:rsidR="00806A71" w:rsidRDefault="00806A71" w14:paraId="5948EC35" w14:textId="77777777"/>
  </w:endnote>
  <w:endnote w:type="continuationSeparator" w:id="0">
    <w:p w:rsidR="00806A71" w:rsidP="0068194B" w:rsidRDefault="00806A71" w14:paraId="0D52D8E0" w14:textId="77777777">
      <w:r>
        <w:continuationSeparator/>
      </w:r>
    </w:p>
    <w:p w:rsidR="00806A71" w:rsidRDefault="00806A71" w14:paraId="3E56D13B" w14:textId="77777777"/>
    <w:p w:rsidR="00806A71" w:rsidRDefault="00806A71" w14:paraId="23A5A5B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 w14:paraId="5D311340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6A71" w:rsidP="0068194B" w:rsidRDefault="00806A71" w14:paraId="3DFB6418" w14:textId="77777777">
      <w:r>
        <w:separator/>
      </w:r>
    </w:p>
    <w:p w:rsidR="00806A71" w:rsidRDefault="00806A71" w14:paraId="703BD431" w14:textId="77777777"/>
    <w:p w:rsidR="00806A71" w:rsidRDefault="00806A71" w14:paraId="42485615" w14:textId="77777777"/>
  </w:footnote>
  <w:footnote w:type="continuationSeparator" w:id="0">
    <w:p w:rsidR="00806A71" w:rsidP="0068194B" w:rsidRDefault="00806A71" w14:paraId="6E95D94B" w14:textId="77777777">
      <w:r>
        <w:continuationSeparator/>
      </w:r>
    </w:p>
    <w:p w:rsidR="00806A71" w:rsidRDefault="00806A71" w14:paraId="05BE0FC1" w14:textId="77777777"/>
    <w:p w:rsidR="00806A71" w:rsidRDefault="00806A71" w14:paraId="676F1C2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741BF7" w:rsidRDefault="00F476C4" w14:paraId="5DD0B664" w14:textId="457123F6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BE4ADA" wp14:editId="612384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60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6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 w14:anchorId="7B3365F1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1.5pt" from="0,0" to="612.3pt,0" w14:anchorId="6213A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9WGnabrD" int2:invalidationBookmarkName="" int2:hashCode="YD+82+V1vFecXo" int2:id="rEjvGtnX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</w:abstractNum>
  <w:abstractNum w:abstractNumId="9" w15:restartNumberingAfterBreak="0">
    <w:nsid w:val="FFFFFF89"/>
    <w:multiLevelType w:val="singleLevel"/>
    <w:tmpl w:val="AC54A3E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472C4" w:themeColor="accent1"/>
      </w:rPr>
    </w:lvl>
  </w:abstractNum>
  <w:abstractNum w:abstractNumId="10" w15:restartNumberingAfterBreak="0">
    <w:nsid w:val="0B3B7EDA"/>
    <w:multiLevelType w:val="hybridMultilevel"/>
    <w:tmpl w:val="A4EA2C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01D5D6D"/>
    <w:multiLevelType w:val="hybridMultilevel"/>
    <w:tmpl w:val="E8BE74B0"/>
    <w:lvl w:ilvl="0" w:tplc="48090001">
      <w:start w:val="1"/>
      <w:numFmt w:val="bullet"/>
      <w:lvlText w:val=""/>
      <w:lvlJc w:val="left"/>
      <w:pPr>
        <w:ind w:left="144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864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1584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304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024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3744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464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184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5904" w:hanging="360"/>
      </w:pPr>
      <w:rPr>
        <w:rFonts w:hint="default" w:ascii="Wingdings" w:hAnsi="Wingdings"/>
      </w:rPr>
    </w:lvl>
  </w:abstractNum>
  <w:abstractNum w:abstractNumId="12" w15:restartNumberingAfterBreak="0">
    <w:nsid w:val="19FD4007"/>
    <w:multiLevelType w:val="multilevel"/>
    <w:tmpl w:val="5FF265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0D0D0D" w:themeColor="text1" w:themeTint="F2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 w15:restartNumberingAfterBreak="0">
    <w:nsid w:val="27A764A6"/>
    <w:multiLevelType w:val="hybridMultilevel"/>
    <w:tmpl w:val="FEFE090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3013BD"/>
    <w:multiLevelType w:val="multilevel"/>
    <w:tmpl w:val="2F3013BD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B76BF2"/>
    <w:multiLevelType w:val="hybridMultilevel"/>
    <w:tmpl w:val="F8E03A7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35F234A4"/>
    <w:multiLevelType w:val="multilevel"/>
    <w:tmpl w:val="35F234A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642D57"/>
    <w:multiLevelType w:val="hybridMultilevel"/>
    <w:tmpl w:val="D284B64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7A5C71"/>
    <w:multiLevelType w:val="hybridMultilevel"/>
    <w:tmpl w:val="4A24A274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A07461A"/>
    <w:multiLevelType w:val="hybridMultilevel"/>
    <w:tmpl w:val="2C505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1C795F"/>
    <w:multiLevelType w:val="hybridMultilevel"/>
    <w:tmpl w:val="E8906A1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F7A4454"/>
    <w:multiLevelType w:val="hybridMultilevel"/>
    <w:tmpl w:val="5E0EB7D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8627CD7"/>
    <w:multiLevelType w:val="hybridMultilevel"/>
    <w:tmpl w:val="23E8E2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8852E0D"/>
    <w:multiLevelType w:val="hybridMultilevel"/>
    <w:tmpl w:val="C1FA2AD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ED3B2B"/>
    <w:multiLevelType w:val="hybridMultilevel"/>
    <w:tmpl w:val="389897D8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5F0210E8"/>
    <w:multiLevelType w:val="hybridMultilevel"/>
    <w:tmpl w:val="D560781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2B32E84"/>
    <w:multiLevelType w:val="hybridMultilevel"/>
    <w:tmpl w:val="648E2C5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3016639"/>
    <w:multiLevelType w:val="hybridMultilevel"/>
    <w:tmpl w:val="C358885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6AC23DE"/>
    <w:multiLevelType w:val="multilevel"/>
    <w:tmpl w:val="66AC23D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6C67FCE"/>
    <w:multiLevelType w:val="hybridMultilevel"/>
    <w:tmpl w:val="BBDC7164"/>
    <w:lvl w:ilvl="0" w:tplc="48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6F50A0D"/>
    <w:multiLevelType w:val="hybridMultilevel"/>
    <w:tmpl w:val="B0FADE8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7600AC4"/>
    <w:multiLevelType w:val="hybridMultilevel"/>
    <w:tmpl w:val="953ECF4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D16932"/>
    <w:multiLevelType w:val="hybridMultilevel"/>
    <w:tmpl w:val="3E9A0C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FE561BF"/>
    <w:multiLevelType w:val="hybridMultilevel"/>
    <w:tmpl w:val="4C4EDC26"/>
    <w:lvl w:ilvl="0" w:tplc="48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7D44072"/>
    <w:multiLevelType w:val="hybridMultilevel"/>
    <w:tmpl w:val="454858BC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9C128E0"/>
    <w:multiLevelType w:val="multilevel"/>
    <w:tmpl w:val="79C128E0"/>
    <w:lvl w:ilvl="0">
      <w:start w:val="1"/>
      <w:numFmt w:val="bullet"/>
      <w:pStyle w:val="Resume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Batang"/>
      </w:rPr>
    </w:lvl>
    <w:lvl w:ilvl="1">
      <w:start w:val="1"/>
      <w:numFmt w:val="bullet"/>
      <w:lvlText w:val="o"/>
      <w:lvlJc w:val="left"/>
      <w:pPr>
        <w:tabs>
          <w:tab w:val="left" w:pos="-1080"/>
        </w:tabs>
        <w:ind w:left="-1080" w:hanging="360"/>
      </w:pPr>
      <w:rPr>
        <w:rFonts w:hint="default" w:ascii="Courier New" w:hAnsi="Courier New" w:cs="Symbol"/>
      </w:rPr>
    </w:lvl>
    <w:lvl w:ilvl="2">
      <w:start w:val="1"/>
      <w:numFmt w:val="bullet"/>
      <w:lvlText w:val=""/>
      <w:lvlJc w:val="left"/>
      <w:pPr>
        <w:tabs>
          <w:tab w:val="left" w:pos="-360"/>
        </w:tabs>
        <w:ind w:left="-360" w:hanging="360"/>
      </w:pPr>
      <w:rPr>
        <w:rFonts w:hint="default" w:ascii="Wingdings" w:hAnsi="Wingdings" w:cs="Batang"/>
      </w:rPr>
    </w:lvl>
    <w:lvl w:ilvl="3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Batang"/>
      </w:rPr>
    </w:lvl>
    <w:lvl w:ilvl="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 w:cs="Symbol"/>
      </w:rPr>
    </w:lvl>
    <w:lvl w:ilvl="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cs="Batang"/>
      </w:rPr>
    </w:lvl>
    <w:lvl w:ilvl="6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Batang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Symbol"/>
      </w:rPr>
    </w:lvl>
    <w:lvl w:ilvl="8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cs="Batang"/>
      </w:rPr>
    </w:lvl>
  </w:abstractNum>
  <w:num w:numId="1" w16cid:durableId="1627731532">
    <w:abstractNumId w:val="9"/>
  </w:num>
  <w:num w:numId="2" w16cid:durableId="1322736216">
    <w:abstractNumId w:val="8"/>
  </w:num>
  <w:num w:numId="3" w16cid:durableId="1084499718">
    <w:abstractNumId w:val="7"/>
  </w:num>
  <w:num w:numId="4" w16cid:durableId="1094016479">
    <w:abstractNumId w:val="6"/>
  </w:num>
  <w:num w:numId="5" w16cid:durableId="1659651765">
    <w:abstractNumId w:val="12"/>
  </w:num>
  <w:num w:numId="6" w16cid:durableId="1290548228">
    <w:abstractNumId w:val="3"/>
  </w:num>
  <w:num w:numId="7" w16cid:durableId="221450680">
    <w:abstractNumId w:val="14"/>
  </w:num>
  <w:num w:numId="8" w16cid:durableId="1877888858">
    <w:abstractNumId w:val="2"/>
  </w:num>
  <w:num w:numId="9" w16cid:durableId="159542720">
    <w:abstractNumId w:val="22"/>
  </w:num>
  <w:num w:numId="10" w16cid:durableId="589658833">
    <w:abstractNumId w:val="5"/>
  </w:num>
  <w:num w:numId="11" w16cid:durableId="417363046">
    <w:abstractNumId w:val="4"/>
  </w:num>
  <w:num w:numId="12" w16cid:durableId="767384566">
    <w:abstractNumId w:val="1"/>
  </w:num>
  <w:num w:numId="13" w16cid:durableId="235870233">
    <w:abstractNumId w:val="0"/>
  </w:num>
  <w:num w:numId="14" w16cid:durableId="1875456880">
    <w:abstractNumId w:val="16"/>
  </w:num>
  <w:num w:numId="15" w16cid:durableId="69041986">
    <w:abstractNumId w:val="32"/>
  </w:num>
  <w:num w:numId="16" w16cid:durableId="2015450098">
    <w:abstractNumId w:val="23"/>
  </w:num>
  <w:num w:numId="17" w16cid:durableId="1185903875">
    <w:abstractNumId w:val="28"/>
  </w:num>
  <w:num w:numId="18" w16cid:durableId="435253861">
    <w:abstractNumId w:val="29"/>
  </w:num>
  <w:num w:numId="19" w16cid:durableId="1007253298">
    <w:abstractNumId w:val="36"/>
  </w:num>
  <w:num w:numId="20" w16cid:durableId="1731269344">
    <w:abstractNumId w:val="18"/>
  </w:num>
  <w:num w:numId="21" w16cid:durableId="1758790921">
    <w:abstractNumId w:val="21"/>
  </w:num>
  <w:num w:numId="22" w16cid:durableId="2094547213">
    <w:abstractNumId w:val="26"/>
  </w:num>
  <w:num w:numId="23" w16cid:durableId="544950385">
    <w:abstractNumId w:val="25"/>
  </w:num>
  <w:num w:numId="24" w16cid:durableId="1526559660">
    <w:abstractNumId w:val="19"/>
  </w:num>
  <w:num w:numId="25" w16cid:durableId="218247418">
    <w:abstractNumId w:val="27"/>
  </w:num>
  <w:num w:numId="26" w16cid:durableId="522790801">
    <w:abstractNumId w:val="13"/>
  </w:num>
  <w:num w:numId="27" w16cid:durableId="531843829">
    <w:abstractNumId w:val="13"/>
  </w:num>
  <w:num w:numId="28" w16cid:durableId="521210307">
    <w:abstractNumId w:val="31"/>
  </w:num>
  <w:num w:numId="29" w16cid:durableId="1031029511">
    <w:abstractNumId w:val="35"/>
  </w:num>
  <w:num w:numId="30" w16cid:durableId="1696806688">
    <w:abstractNumId w:val="11"/>
  </w:num>
  <w:num w:numId="31" w16cid:durableId="2067944919">
    <w:abstractNumId w:val="20"/>
  </w:num>
  <w:num w:numId="32" w16cid:durableId="1236745030">
    <w:abstractNumId w:val="10"/>
  </w:num>
  <w:num w:numId="33" w16cid:durableId="119737049">
    <w:abstractNumId w:val="37"/>
  </w:num>
  <w:num w:numId="34" w16cid:durableId="40329197">
    <w:abstractNumId w:val="15"/>
  </w:num>
  <w:num w:numId="35" w16cid:durableId="1906065519">
    <w:abstractNumId w:val="17"/>
  </w:num>
  <w:num w:numId="36" w16cid:durableId="1698310893">
    <w:abstractNumId w:val="30"/>
  </w:num>
  <w:num w:numId="37" w16cid:durableId="1665276739">
    <w:abstractNumId w:val="24"/>
  </w:num>
  <w:num w:numId="38" w16cid:durableId="695350970">
    <w:abstractNumId w:val="33"/>
  </w:num>
  <w:num w:numId="39" w16cid:durableId="18632789">
    <w:abstractNumId w:val="34"/>
  </w:num>
  <w:num w:numId="40" w16cid:durableId="422578106">
    <w:abstractNumId w:val="12"/>
  </w:num>
  <w:num w:numId="41" w16cid:durableId="1424108058">
    <w:abstractNumId w:val="12"/>
  </w:num>
  <w:num w:numId="42" w16cid:durableId="104290243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B"/>
    <w:rsid w:val="000001EF"/>
    <w:rsid w:val="00002189"/>
    <w:rsid w:val="00007322"/>
    <w:rsid w:val="00007728"/>
    <w:rsid w:val="00007B7F"/>
    <w:rsid w:val="00010D2A"/>
    <w:rsid w:val="00013A88"/>
    <w:rsid w:val="00022AA2"/>
    <w:rsid w:val="00023869"/>
    <w:rsid w:val="00024584"/>
    <w:rsid w:val="00024730"/>
    <w:rsid w:val="000352B2"/>
    <w:rsid w:val="00055E95"/>
    <w:rsid w:val="00060B57"/>
    <w:rsid w:val="00065C53"/>
    <w:rsid w:val="0006777D"/>
    <w:rsid w:val="0007021F"/>
    <w:rsid w:val="000702FC"/>
    <w:rsid w:val="00095332"/>
    <w:rsid w:val="000A536D"/>
    <w:rsid w:val="000A7161"/>
    <w:rsid w:val="000B2BA5"/>
    <w:rsid w:val="000C1B73"/>
    <w:rsid w:val="000C36D8"/>
    <w:rsid w:val="000C673C"/>
    <w:rsid w:val="000D4A50"/>
    <w:rsid w:val="000E55C8"/>
    <w:rsid w:val="000F2F8C"/>
    <w:rsid w:val="000F3377"/>
    <w:rsid w:val="0010006E"/>
    <w:rsid w:val="001002C8"/>
    <w:rsid w:val="001028DE"/>
    <w:rsid w:val="0010291A"/>
    <w:rsid w:val="001045A8"/>
    <w:rsid w:val="001047DC"/>
    <w:rsid w:val="00112669"/>
    <w:rsid w:val="00114A91"/>
    <w:rsid w:val="00120DB2"/>
    <w:rsid w:val="00124C08"/>
    <w:rsid w:val="00131484"/>
    <w:rsid w:val="00134D39"/>
    <w:rsid w:val="00135908"/>
    <w:rsid w:val="001427E1"/>
    <w:rsid w:val="00145FA6"/>
    <w:rsid w:val="00150877"/>
    <w:rsid w:val="00150A8E"/>
    <w:rsid w:val="001549C8"/>
    <w:rsid w:val="0015759D"/>
    <w:rsid w:val="00163668"/>
    <w:rsid w:val="00171566"/>
    <w:rsid w:val="001741D3"/>
    <w:rsid w:val="00174676"/>
    <w:rsid w:val="001755A8"/>
    <w:rsid w:val="00176C01"/>
    <w:rsid w:val="00184014"/>
    <w:rsid w:val="00192008"/>
    <w:rsid w:val="00193F09"/>
    <w:rsid w:val="00195DCD"/>
    <w:rsid w:val="001A08D8"/>
    <w:rsid w:val="001A2524"/>
    <w:rsid w:val="001B657C"/>
    <w:rsid w:val="001C0E68"/>
    <w:rsid w:val="001C4B6F"/>
    <w:rsid w:val="001C50E9"/>
    <w:rsid w:val="001C7FA4"/>
    <w:rsid w:val="001D0BF1"/>
    <w:rsid w:val="001D75A5"/>
    <w:rsid w:val="001E0B9A"/>
    <w:rsid w:val="001E3120"/>
    <w:rsid w:val="001E7E0C"/>
    <w:rsid w:val="001F0BB0"/>
    <w:rsid w:val="001F4E6D"/>
    <w:rsid w:val="001F6140"/>
    <w:rsid w:val="001F7B3A"/>
    <w:rsid w:val="00203573"/>
    <w:rsid w:val="0020597D"/>
    <w:rsid w:val="00212E5A"/>
    <w:rsid w:val="00213B4C"/>
    <w:rsid w:val="00214483"/>
    <w:rsid w:val="00220354"/>
    <w:rsid w:val="002253B0"/>
    <w:rsid w:val="00227B94"/>
    <w:rsid w:val="002351B8"/>
    <w:rsid w:val="00236D54"/>
    <w:rsid w:val="00241D8C"/>
    <w:rsid w:val="00241FDB"/>
    <w:rsid w:val="002446E7"/>
    <w:rsid w:val="00246347"/>
    <w:rsid w:val="00246A84"/>
    <w:rsid w:val="0024720C"/>
    <w:rsid w:val="002617AE"/>
    <w:rsid w:val="002638D0"/>
    <w:rsid w:val="002647D3"/>
    <w:rsid w:val="00265C72"/>
    <w:rsid w:val="00271637"/>
    <w:rsid w:val="0027246B"/>
    <w:rsid w:val="00272B9B"/>
    <w:rsid w:val="00272F29"/>
    <w:rsid w:val="00275EAE"/>
    <w:rsid w:val="00280564"/>
    <w:rsid w:val="00281C30"/>
    <w:rsid w:val="00294998"/>
    <w:rsid w:val="00297F18"/>
    <w:rsid w:val="002A1945"/>
    <w:rsid w:val="002A671C"/>
    <w:rsid w:val="002B06ED"/>
    <w:rsid w:val="002B18C2"/>
    <w:rsid w:val="002B2958"/>
    <w:rsid w:val="002B3FC8"/>
    <w:rsid w:val="002B5C13"/>
    <w:rsid w:val="002C067A"/>
    <w:rsid w:val="002C1759"/>
    <w:rsid w:val="002D23C5"/>
    <w:rsid w:val="002D6137"/>
    <w:rsid w:val="002E7E61"/>
    <w:rsid w:val="002F05E5"/>
    <w:rsid w:val="002F254D"/>
    <w:rsid w:val="002F30E4"/>
    <w:rsid w:val="002F7E0E"/>
    <w:rsid w:val="003061FB"/>
    <w:rsid w:val="00307140"/>
    <w:rsid w:val="00307B72"/>
    <w:rsid w:val="003135EA"/>
    <w:rsid w:val="003146FA"/>
    <w:rsid w:val="003155F6"/>
    <w:rsid w:val="00316407"/>
    <w:rsid w:val="00316DFF"/>
    <w:rsid w:val="00320848"/>
    <w:rsid w:val="00325B57"/>
    <w:rsid w:val="003320E8"/>
    <w:rsid w:val="00332CC6"/>
    <w:rsid w:val="003339D6"/>
    <w:rsid w:val="00333E96"/>
    <w:rsid w:val="00336056"/>
    <w:rsid w:val="0034037C"/>
    <w:rsid w:val="003407E7"/>
    <w:rsid w:val="003467A7"/>
    <w:rsid w:val="003520D2"/>
    <w:rsid w:val="003530E8"/>
    <w:rsid w:val="0035338E"/>
    <w:rsid w:val="003544E1"/>
    <w:rsid w:val="00366398"/>
    <w:rsid w:val="003763D0"/>
    <w:rsid w:val="00384862"/>
    <w:rsid w:val="0039143C"/>
    <w:rsid w:val="00395AD5"/>
    <w:rsid w:val="00396830"/>
    <w:rsid w:val="003A0632"/>
    <w:rsid w:val="003A30E5"/>
    <w:rsid w:val="003A6ADF"/>
    <w:rsid w:val="003B341C"/>
    <w:rsid w:val="003B5065"/>
    <w:rsid w:val="003B512C"/>
    <w:rsid w:val="003B5928"/>
    <w:rsid w:val="003C04C8"/>
    <w:rsid w:val="003C4780"/>
    <w:rsid w:val="003C4998"/>
    <w:rsid w:val="003D380F"/>
    <w:rsid w:val="003D5E38"/>
    <w:rsid w:val="003E160D"/>
    <w:rsid w:val="003E22E3"/>
    <w:rsid w:val="003F1D5F"/>
    <w:rsid w:val="003F4877"/>
    <w:rsid w:val="0040174E"/>
    <w:rsid w:val="00405128"/>
    <w:rsid w:val="00406CFF"/>
    <w:rsid w:val="00413C67"/>
    <w:rsid w:val="00416B25"/>
    <w:rsid w:val="00420592"/>
    <w:rsid w:val="004308C0"/>
    <w:rsid w:val="004319E0"/>
    <w:rsid w:val="00436CEF"/>
    <w:rsid w:val="00437E8C"/>
    <w:rsid w:val="00440225"/>
    <w:rsid w:val="0044791C"/>
    <w:rsid w:val="00452356"/>
    <w:rsid w:val="00453C66"/>
    <w:rsid w:val="00454515"/>
    <w:rsid w:val="00455F99"/>
    <w:rsid w:val="004567E1"/>
    <w:rsid w:val="004726BC"/>
    <w:rsid w:val="00474105"/>
    <w:rsid w:val="00474DBA"/>
    <w:rsid w:val="00475127"/>
    <w:rsid w:val="00480E6E"/>
    <w:rsid w:val="00480EDF"/>
    <w:rsid w:val="0048132A"/>
    <w:rsid w:val="0048151F"/>
    <w:rsid w:val="0048352A"/>
    <w:rsid w:val="004837CC"/>
    <w:rsid w:val="00484FD7"/>
    <w:rsid w:val="00486277"/>
    <w:rsid w:val="00491F8E"/>
    <w:rsid w:val="00494CF6"/>
    <w:rsid w:val="00495F8D"/>
    <w:rsid w:val="004A1FAE"/>
    <w:rsid w:val="004A32FF"/>
    <w:rsid w:val="004B06EB"/>
    <w:rsid w:val="004B1515"/>
    <w:rsid w:val="004B2A40"/>
    <w:rsid w:val="004B6AD0"/>
    <w:rsid w:val="004C2D5D"/>
    <w:rsid w:val="004C33E1"/>
    <w:rsid w:val="004C76B1"/>
    <w:rsid w:val="004E01EB"/>
    <w:rsid w:val="004E2794"/>
    <w:rsid w:val="004E5EEB"/>
    <w:rsid w:val="00502C3B"/>
    <w:rsid w:val="00510392"/>
    <w:rsid w:val="00511E03"/>
    <w:rsid w:val="00513E2A"/>
    <w:rsid w:val="00517160"/>
    <w:rsid w:val="005248CB"/>
    <w:rsid w:val="00524B96"/>
    <w:rsid w:val="00525E7A"/>
    <w:rsid w:val="0052761D"/>
    <w:rsid w:val="005314A4"/>
    <w:rsid w:val="00541FA1"/>
    <w:rsid w:val="00542255"/>
    <w:rsid w:val="0054289F"/>
    <w:rsid w:val="005438AC"/>
    <w:rsid w:val="0054501B"/>
    <w:rsid w:val="00550637"/>
    <w:rsid w:val="00566A35"/>
    <w:rsid w:val="00566FA0"/>
    <w:rsid w:val="0056701E"/>
    <w:rsid w:val="005732B5"/>
    <w:rsid w:val="005740D7"/>
    <w:rsid w:val="005777D9"/>
    <w:rsid w:val="0058202F"/>
    <w:rsid w:val="00586037"/>
    <w:rsid w:val="00593DC1"/>
    <w:rsid w:val="005A0F26"/>
    <w:rsid w:val="005A1B10"/>
    <w:rsid w:val="005A4483"/>
    <w:rsid w:val="005A6850"/>
    <w:rsid w:val="005B099D"/>
    <w:rsid w:val="005B1B1B"/>
    <w:rsid w:val="005B4AB9"/>
    <w:rsid w:val="005C247F"/>
    <w:rsid w:val="005C5932"/>
    <w:rsid w:val="005C7D59"/>
    <w:rsid w:val="005D0FF6"/>
    <w:rsid w:val="005D3CA7"/>
    <w:rsid w:val="005D4CC1"/>
    <w:rsid w:val="005D7CF8"/>
    <w:rsid w:val="005E1964"/>
    <w:rsid w:val="005F248A"/>
    <w:rsid w:val="005F4B91"/>
    <w:rsid w:val="005F55D2"/>
    <w:rsid w:val="00605BDD"/>
    <w:rsid w:val="00610D62"/>
    <w:rsid w:val="0062312F"/>
    <w:rsid w:val="00625031"/>
    <w:rsid w:val="00625E4B"/>
    <w:rsid w:val="00625F2C"/>
    <w:rsid w:val="00634538"/>
    <w:rsid w:val="00643AB5"/>
    <w:rsid w:val="00645568"/>
    <w:rsid w:val="006508D0"/>
    <w:rsid w:val="00660A1B"/>
    <w:rsid w:val="006618E9"/>
    <w:rsid w:val="006631FD"/>
    <w:rsid w:val="00674DF1"/>
    <w:rsid w:val="00675BE4"/>
    <w:rsid w:val="0068194B"/>
    <w:rsid w:val="00684236"/>
    <w:rsid w:val="006849C5"/>
    <w:rsid w:val="00692703"/>
    <w:rsid w:val="0069291F"/>
    <w:rsid w:val="00696A40"/>
    <w:rsid w:val="00696B66"/>
    <w:rsid w:val="006A1962"/>
    <w:rsid w:val="006B3BD9"/>
    <w:rsid w:val="006B5D48"/>
    <w:rsid w:val="006B7D7B"/>
    <w:rsid w:val="006C1A5E"/>
    <w:rsid w:val="006D0CDB"/>
    <w:rsid w:val="006D0D2D"/>
    <w:rsid w:val="006D525E"/>
    <w:rsid w:val="006D6B86"/>
    <w:rsid w:val="006E1507"/>
    <w:rsid w:val="006F6EB6"/>
    <w:rsid w:val="00703078"/>
    <w:rsid w:val="00710F7E"/>
    <w:rsid w:val="00712D8B"/>
    <w:rsid w:val="00720228"/>
    <w:rsid w:val="00721F12"/>
    <w:rsid w:val="00722E8F"/>
    <w:rsid w:val="007273B7"/>
    <w:rsid w:val="007324B2"/>
    <w:rsid w:val="00733551"/>
    <w:rsid w:val="00733E0A"/>
    <w:rsid w:val="007349E7"/>
    <w:rsid w:val="00740BE9"/>
    <w:rsid w:val="00741BF7"/>
    <w:rsid w:val="00743475"/>
    <w:rsid w:val="0074403D"/>
    <w:rsid w:val="00745412"/>
    <w:rsid w:val="007462F0"/>
    <w:rsid w:val="00746852"/>
    <w:rsid w:val="00746D44"/>
    <w:rsid w:val="007515DC"/>
    <w:rsid w:val="007538DC"/>
    <w:rsid w:val="00754AA6"/>
    <w:rsid w:val="00757803"/>
    <w:rsid w:val="00761E2E"/>
    <w:rsid w:val="00762DC4"/>
    <w:rsid w:val="0076684E"/>
    <w:rsid w:val="007704AA"/>
    <w:rsid w:val="00787D10"/>
    <w:rsid w:val="00787F8E"/>
    <w:rsid w:val="0079206B"/>
    <w:rsid w:val="00795335"/>
    <w:rsid w:val="00796076"/>
    <w:rsid w:val="007A4B6C"/>
    <w:rsid w:val="007C0566"/>
    <w:rsid w:val="007C06DD"/>
    <w:rsid w:val="007C606B"/>
    <w:rsid w:val="007C67AF"/>
    <w:rsid w:val="007E6A61"/>
    <w:rsid w:val="007F44B3"/>
    <w:rsid w:val="007F4997"/>
    <w:rsid w:val="007F4B78"/>
    <w:rsid w:val="007F778A"/>
    <w:rsid w:val="007F7E58"/>
    <w:rsid w:val="00801140"/>
    <w:rsid w:val="00803404"/>
    <w:rsid w:val="008043B2"/>
    <w:rsid w:val="0080621A"/>
    <w:rsid w:val="00806387"/>
    <w:rsid w:val="00806A71"/>
    <w:rsid w:val="00824E04"/>
    <w:rsid w:val="008323FB"/>
    <w:rsid w:val="00834955"/>
    <w:rsid w:val="00841ABC"/>
    <w:rsid w:val="00846F22"/>
    <w:rsid w:val="00855B59"/>
    <w:rsid w:val="00860461"/>
    <w:rsid w:val="00860AD4"/>
    <w:rsid w:val="008621D9"/>
    <w:rsid w:val="0086487C"/>
    <w:rsid w:val="00864E5C"/>
    <w:rsid w:val="00865304"/>
    <w:rsid w:val="00865967"/>
    <w:rsid w:val="00870810"/>
    <w:rsid w:val="00870B20"/>
    <w:rsid w:val="008829F8"/>
    <w:rsid w:val="00885897"/>
    <w:rsid w:val="008904CB"/>
    <w:rsid w:val="008A6538"/>
    <w:rsid w:val="008A78D5"/>
    <w:rsid w:val="008B0ADF"/>
    <w:rsid w:val="008B26BC"/>
    <w:rsid w:val="008B353E"/>
    <w:rsid w:val="008C11B4"/>
    <w:rsid w:val="008C1D01"/>
    <w:rsid w:val="008C4C59"/>
    <w:rsid w:val="008C5CCA"/>
    <w:rsid w:val="008C7056"/>
    <w:rsid w:val="008D4171"/>
    <w:rsid w:val="008E45F6"/>
    <w:rsid w:val="008E759F"/>
    <w:rsid w:val="008F3B14"/>
    <w:rsid w:val="00900788"/>
    <w:rsid w:val="00901899"/>
    <w:rsid w:val="0090344B"/>
    <w:rsid w:val="00905715"/>
    <w:rsid w:val="00912A26"/>
    <w:rsid w:val="0091321E"/>
    <w:rsid w:val="00913946"/>
    <w:rsid w:val="009166BB"/>
    <w:rsid w:val="0092726B"/>
    <w:rsid w:val="00934FCB"/>
    <w:rsid w:val="009361BA"/>
    <w:rsid w:val="00944F78"/>
    <w:rsid w:val="00950139"/>
    <w:rsid w:val="009508B0"/>
    <w:rsid w:val="009510E7"/>
    <w:rsid w:val="009524C3"/>
    <w:rsid w:val="00952C89"/>
    <w:rsid w:val="00954038"/>
    <w:rsid w:val="00955465"/>
    <w:rsid w:val="009571D8"/>
    <w:rsid w:val="00962458"/>
    <w:rsid w:val="009650EA"/>
    <w:rsid w:val="0096672B"/>
    <w:rsid w:val="0097046E"/>
    <w:rsid w:val="00970EC6"/>
    <w:rsid w:val="00972207"/>
    <w:rsid w:val="0097790C"/>
    <w:rsid w:val="009816F7"/>
    <w:rsid w:val="00981729"/>
    <w:rsid w:val="00984590"/>
    <w:rsid w:val="0098506E"/>
    <w:rsid w:val="009A44CE"/>
    <w:rsid w:val="009C1CBB"/>
    <w:rsid w:val="009C4006"/>
    <w:rsid w:val="009C4DFC"/>
    <w:rsid w:val="009D0BCA"/>
    <w:rsid w:val="009D44F8"/>
    <w:rsid w:val="009D5007"/>
    <w:rsid w:val="009D54A1"/>
    <w:rsid w:val="009E3160"/>
    <w:rsid w:val="009E44E3"/>
    <w:rsid w:val="009E758B"/>
    <w:rsid w:val="009F220C"/>
    <w:rsid w:val="009F3B05"/>
    <w:rsid w:val="009F407F"/>
    <w:rsid w:val="009F47E6"/>
    <w:rsid w:val="009F4931"/>
    <w:rsid w:val="00A03222"/>
    <w:rsid w:val="00A106D8"/>
    <w:rsid w:val="00A12D1F"/>
    <w:rsid w:val="00A14534"/>
    <w:rsid w:val="00A16DAA"/>
    <w:rsid w:val="00A22231"/>
    <w:rsid w:val="00A24162"/>
    <w:rsid w:val="00A248AD"/>
    <w:rsid w:val="00A25023"/>
    <w:rsid w:val="00A270EA"/>
    <w:rsid w:val="00A27262"/>
    <w:rsid w:val="00A34BA2"/>
    <w:rsid w:val="00A36F27"/>
    <w:rsid w:val="00A42E32"/>
    <w:rsid w:val="00A46E63"/>
    <w:rsid w:val="00A51DC5"/>
    <w:rsid w:val="00A51FEE"/>
    <w:rsid w:val="00A53DE1"/>
    <w:rsid w:val="00A615E1"/>
    <w:rsid w:val="00A674C4"/>
    <w:rsid w:val="00A755E8"/>
    <w:rsid w:val="00A9134A"/>
    <w:rsid w:val="00A93A5D"/>
    <w:rsid w:val="00A95175"/>
    <w:rsid w:val="00A97DF3"/>
    <w:rsid w:val="00AA4344"/>
    <w:rsid w:val="00AA4A21"/>
    <w:rsid w:val="00AB1AF0"/>
    <w:rsid w:val="00AB32F8"/>
    <w:rsid w:val="00AB610B"/>
    <w:rsid w:val="00AC3859"/>
    <w:rsid w:val="00AD360E"/>
    <w:rsid w:val="00AD40FB"/>
    <w:rsid w:val="00AD782D"/>
    <w:rsid w:val="00AE31D2"/>
    <w:rsid w:val="00AE69B6"/>
    <w:rsid w:val="00AE7650"/>
    <w:rsid w:val="00AF0698"/>
    <w:rsid w:val="00AF0B5C"/>
    <w:rsid w:val="00AF127B"/>
    <w:rsid w:val="00B07D94"/>
    <w:rsid w:val="00B10EBE"/>
    <w:rsid w:val="00B142CA"/>
    <w:rsid w:val="00B236F1"/>
    <w:rsid w:val="00B24ACB"/>
    <w:rsid w:val="00B31B39"/>
    <w:rsid w:val="00B31DD4"/>
    <w:rsid w:val="00B45A78"/>
    <w:rsid w:val="00B50F99"/>
    <w:rsid w:val="00B51D1B"/>
    <w:rsid w:val="00B51E93"/>
    <w:rsid w:val="00B540F4"/>
    <w:rsid w:val="00B60FD0"/>
    <w:rsid w:val="00B622DF"/>
    <w:rsid w:val="00B6332A"/>
    <w:rsid w:val="00B76579"/>
    <w:rsid w:val="00B77550"/>
    <w:rsid w:val="00B81760"/>
    <w:rsid w:val="00B823E5"/>
    <w:rsid w:val="00B8494C"/>
    <w:rsid w:val="00B95242"/>
    <w:rsid w:val="00B96F9F"/>
    <w:rsid w:val="00BA1546"/>
    <w:rsid w:val="00BA39AC"/>
    <w:rsid w:val="00BA45F1"/>
    <w:rsid w:val="00BA4969"/>
    <w:rsid w:val="00BB4E51"/>
    <w:rsid w:val="00BB4EB3"/>
    <w:rsid w:val="00BD2294"/>
    <w:rsid w:val="00BD2AA4"/>
    <w:rsid w:val="00BD431F"/>
    <w:rsid w:val="00BE423E"/>
    <w:rsid w:val="00BE504B"/>
    <w:rsid w:val="00BF61AC"/>
    <w:rsid w:val="00C011D8"/>
    <w:rsid w:val="00C02DC2"/>
    <w:rsid w:val="00C1656C"/>
    <w:rsid w:val="00C23C9D"/>
    <w:rsid w:val="00C33DD5"/>
    <w:rsid w:val="00C45C40"/>
    <w:rsid w:val="00C4639D"/>
    <w:rsid w:val="00C47FA6"/>
    <w:rsid w:val="00C55910"/>
    <w:rsid w:val="00C57FC6"/>
    <w:rsid w:val="00C610ED"/>
    <w:rsid w:val="00C65951"/>
    <w:rsid w:val="00C66A7D"/>
    <w:rsid w:val="00C71CB6"/>
    <w:rsid w:val="00C72909"/>
    <w:rsid w:val="00C73BC1"/>
    <w:rsid w:val="00C7777A"/>
    <w:rsid w:val="00C779DA"/>
    <w:rsid w:val="00C80DE7"/>
    <w:rsid w:val="00C8116F"/>
    <w:rsid w:val="00C814F7"/>
    <w:rsid w:val="00C872B3"/>
    <w:rsid w:val="00CA2C42"/>
    <w:rsid w:val="00CA4B4D"/>
    <w:rsid w:val="00CB1F69"/>
    <w:rsid w:val="00CB35C3"/>
    <w:rsid w:val="00CB65F7"/>
    <w:rsid w:val="00CB6A73"/>
    <w:rsid w:val="00CD323D"/>
    <w:rsid w:val="00CE01B1"/>
    <w:rsid w:val="00CE2077"/>
    <w:rsid w:val="00CE4030"/>
    <w:rsid w:val="00CE64B3"/>
    <w:rsid w:val="00CE728C"/>
    <w:rsid w:val="00CF1A49"/>
    <w:rsid w:val="00CF6FE1"/>
    <w:rsid w:val="00D04E94"/>
    <w:rsid w:val="00D0630C"/>
    <w:rsid w:val="00D13DE6"/>
    <w:rsid w:val="00D145CB"/>
    <w:rsid w:val="00D146E0"/>
    <w:rsid w:val="00D17288"/>
    <w:rsid w:val="00D237C4"/>
    <w:rsid w:val="00D243A9"/>
    <w:rsid w:val="00D305E5"/>
    <w:rsid w:val="00D37A7C"/>
    <w:rsid w:val="00D37CD3"/>
    <w:rsid w:val="00D402B1"/>
    <w:rsid w:val="00D60F3A"/>
    <w:rsid w:val="00D66A52"/>
    <w:rsid w:val="00D66EFA"/>
    <w:rsid w:val="00D67749"/>
    <w:rsid w:val="00D72A2D"/>
    <w:rsid w:val="00D87447"/>
    <w:rsid w:val="00D91AD4"/>
    <w:rsid w:val="00D92FA2"/>
    <w:rsid w:val="00D938FF"/>
    <w:rsid w:val="00D9521A"/>
    <w:rsid w:val="00DA3914"/>
    <w:rsid w:val="00DA59AA"/>
    <w:rsid w:val="00DA645C"/>
    <w:rsid w:val="00DB0065"/>
    <w:rsid w:val="00DB0FFF"/>
    <w:rsid w:val="00DB6915"/>
    <w:rsid w:val="00DB7E1E"/>
    <w:rsid w:val="00DC1B78"/>
    <w:rsid w:val="00DC2A2F"/>
    <w:rsid w:val="00DC600B"/>
    <w:rsid w:val="00DD1DA7"/>
    <w:rsid w:val="00DD339B"/>
    <w:rsid w:val="00DD6E81"/>
    <w:rsid w:val="00DE0FAA"/>
    <w:rsid w:val="00DE136D"/>
    <w:rsid w:val="00DE22E2"/>
    <w:rsid w:val="00DE5FBD"/>
    <w:rsid w:val="00DE6534"/>
    <w:rsid w:val="00DF1AC7"/>
    <w:rsid w:val="00DF4D6C"/>
    <w:rsid w:val="00E004F0"/>
    <w:rsid w:val="00E01923"/>
    <w:rsid w:val="00E02FA1"/>
    <w:rsid w:val="00E05DA2"/>
    <w:rsid w:val="00E12EE7"/>
    <w:rsid w:val="00E14498"/>
    <w:rsid w:val="00E1656B"/>
    <w:rsid w:val="00E22C80"/>
    <w:rsid w:val="00E2397A"/>
    <w:rsid w:val="00E254DB"/>
    <w:rsid w:val="00E300FC"/>
    <w:rsid w:val="00E32710"/>
    <w:rsid w:val="00E362DB"/>
    <w:rsid w:val="00E40B6F"/>
    <w:rsid w:val="00E40CDC"/>
    <w:rsid w:val="00E4116E"/>
    <w:rsid w:val="00E4526B"/>
    <w:rsid w:val="00E4542A"/>
    <w:rsid w:val="00E46060"/>
    <w:rsid w:val="00E51269"/>
    <w:rsid w:val="00E518D5"/>
    <w:rsid w:val="00E51EA1"/>
    <w:rsid w:val="00E54280"/>
    <w:rsid w:val="00E54C8A"/>
    <w:rsid w:val="00E54E50"/>
    <w:rsid w:val="00E554EF"/>
    <w:rsid w:val="00E5632B"/>
    <w:rsid w:val="00E63AA6"/>
    <w:rsid w:val="00E67895"/>
    <w:rsid w:val="00E7022A"/>
    <w:rsid w:val="00E70240"/>
    <w:rsid w:val="00E719AF"/>
    <w:rsid w:val="00E71E6B"/>
    <w:rsid w:val="00E81CC5"/>
    <w:rsid w:val="00E85A87"/>
    <w:rsid w:val="00E85B4A"/>
    <w:rsid w:val="00E861E0"/>
    <w:rsid w:val="00E86369"/>
    <w:rsid w:val="00E87E7F"/>
    <w:rsid w:val="00E9528E"/>
    <w:rsid w:val="00EA4C93"/>
    <w:rsid w:val="00EA5099"/>
    <w:rsid w:val="00EB1FC0"/>
    <w:rsid w:val="00EC133E"/>
    <w:rsid w:val="00EC1351"/>
    <w:rsid w:val="00EC3ECF"/>
    <w:rsid w:val="00EC4CBF"/>
    <w:rsid w:val="00ED27A1"/>
    <w:rsid w:val="00ED44D5"/>
    <w:rsid w:val="00ED6A57"/>
    <w:rsid w:val="00EE2CA8"/>
    <w:rsid w:val="00EE5A80"/>
    <w:rsid w:val="00EF17E8"/>
    <w:rsid w:val="00EF2664"/>
    <w:rsid w:val="00EF42FB"/>
    <w:rsid w:val="00EF51D9"/>
    <w:rsid w:val="00EF5700"/>
    <w:rsid w:val="00F00CC8"/>
    <w:rsid w:val="00F03C1C"/>
    <w:rsid w:val="00F04838"/>
    <w:rsid w:val="00F130DD"/>
    <w:rsid w:val="00F15E57"/>
    <w:rsid w:val="00F21EB4"/>
    <w:rsid w:val="00F23102"/>
    <w:rsid w:val="00F24884"/>
    <w:rsid w:val="00F27C4C"/>
    <w:rsid w:val="00F3382F"/>
    <w:rsid w:val="00F419D4"/>
    <w:rsid w:val="00F43AD5"/>
    <w:rsid w:val="00F44156"/>
    <w:rsid w:val="00F44291"/>
    <w:rsid w:val="00F476C4"/>
    <w:rsid w:val="00F50241"/>
    <w:rsid w:val="00F55F1D"/>
    <w:rsid w:val="00F61DF9"/>
    <w:rsid w:val="00F668A8"/>
    <w:rsid w:val="00F736B9"/>
    <w:rsid w:val="00F77036"/>
    <w:rsid w:val="00F81960"/>
    <w:rsid w:val="00F824D8"/>
    <w:rsid w:val="00F85D5A"/>
    <w:rsid w:val="00F8769D"/>
    <w:rsid w:val="00F90F25"/>
    <w:rsid w:val="00F9350C"/>
    <w:rsid w:val="00F94428"/>
    <w:rsid w:val="00F94EB5"/>
    <w:rsid w:val="00F9624D"/>
    <w:rsid w:val="00FB3055"/>
    <w:rsid w:val="00FB31C1"/>
    <w:rsid w:val="00FB355A"/>
    <w:rsid w:val="00FB58F2"/>
    <w:rsid w:val="00FB5C22"/>
    <w:rsid w:val="00FB616D"/>
    <w:rsid w:val="00FB7078"/>
    <w:rsid w:val="00FC6AEA"/>
    <w:rsid w:val="00FD1783"/>
    <w:rsid w:val="00FD1C10"/>
    <w:rsid w:val="00FD3620"/>
    <w:rsid w:val="00FD3D13"/>
    <w:rsid w:val="00FD5E8D"/>
    <w:rsid w:val="00FD7908"/>
    <w:rsid w:val="00FE55A2"/>
    <w:rsid w:val="00FE56ED"/>
    <w:rsid w:val="0BD75587"/>
    <w:rsid w:val="23208A52"/>
    <w:rsid w:val="4F142F6B"/>
    <w:rsid w:val="772853CB"/>
    <w:rsid w:val="7A12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410EB"/>
  <w15:chartTrackingRefBased/>
  <w15:docId w15:val="{B140CBB4-D19B-4409-AEAF-AEA23BBCB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51B8"/>
    <w:rPr>
      <w:rFonts w:ascii="Times New Roman" w:hAnsi="Times New Roman" w:eastAsia="Times New Roman" w:cs="Times New Roman"/>
      <w:color w:val="auto"/>
      <w:sz w:val="24"/>
      <w:szCs w:val="24"/>
      <w:lang w:val="en-SG" w:eastAsia="en-GB"/>
    </w:rPr>
  </w:style>
  <w:style w:type="paragraph" w:styleId="Heading1">
    <w:name w:val="heading 1"/>
    <w:basedOn w:val="Normal"/>
    <w:link w:val="Heading1Char"/>
    <w:uiPriority w:val="9"/>
    <w:qFormat/>
    <w:rsid w:val="00696A40"/>
    <w:pPr>
      <w:keepNext/>
      <w:keepLines/>
      <w:framePr w:wrap="notBeside" w:hAnchor="text" w:vAnchor="text" w:y="1"/>
      <w:pBdr>
        <w:top w:val="single" w:color="auto" w:sz="4" w:space="1"/>
        <w:bottom w:val="single" w:color="auto" w:sz="4" w:space="1"/>
      </w:pBdr>
      <w:ind w:left="-170"/>
      <w:contextualSpacing/>
      <w:jc w:val="center"/>
      <w:outlineLvl w:val="0"/>
    </w:pPr>
    <w:rPr>
      <w:rFonts w:ascii="Arial Nova" w:hAnsi="Arial Nova" w:eastAsiaTheme="majorEastAsia" w:cstheme="majorBidi"/>
      <w:b/>
      <w:caps/>
      <w:color w:val="000000" w:themeColor="text1"/>
      <w:sz w:val="28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ascii="Arial Nova" w:hAnsi="Arial Nova" w:eastAsiaTheme="majorEastAsia" w:cstheme="majorBidi"/>
      <w:b/>
      <w:caps/>
      <w:color w:val="4472C4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ascii="Arial Nova" w:hAnsi="Arial Nova" w:eastAsiaTheme="majorEastAsia" w:cstheme="majorBidi"/>
      <w:b/>
      <w:caps/>
      <w:color w:val="000000" w:themeColor="text1"/>
      <w:sz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0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hAnsiTheme="majorHAnsi" w:eastAsiaTheme="majorEastAsia" w:cstheme="majorBidi"/>
      <w:caps/>
      <w:color w:val="000000" w:themeColor="text1"/>
      <w:kern w:val="28"/>
      <w:sz w:val="70"/>
      <w:szCs w:val="56"/>
      <w:lang w:val="en-US" w:eastAsia="en-US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696A40"/>
    <w:rPr>
      <w:rFonts w:ascii="Arial Nova" w:hAnsi="Arial Nova" w:eastAsiaTheme="majorEastAsia" w:cstheme="majorBidi"/>
      <w:b/>
      <w:caps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0A7161"/>
    <w:pPr>
      <w:numPr>
        <w:numId w:val="5"/>
      </w:numPr>
    </w:pPr>
    <w:rPr>
      <w:rFonts w:ascii="Arial Nova" w:hAnsi="Arial Nova" w:eastAsiaTheme="minorHAnsi" w:cstheme="minorBidi"/>
      <w:color w:val="000000" w:themeColor="text1"/>
      <w:sz w:val="22"/>
      <w:szCs w:val="22"/>
      <w:lang w:val="en-US" w:eastAsia="en-US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5780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framePr w:wrap="notBeside"/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16DFF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color="4472C4" w:themeColor="accent1" w:sz="2" w:space="10" w:shadow="1" w:frame="1"/>
        <w:left w:val="single" w:color="4472C4" w:themeColor="accent1" w:sz="2" w:space="10" w:shadow="1" w:frame="1"/>
        <w:bottom w:val="single" w:color="4472C4" w:themeColor="accent1" w:sz="2" w:space="10" w:shadow="1" w:frame="1"/>
        <w:right w:val="single" w:color="4472C4" w:themeColor="accent1" w:sz="2" w:space="10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themeShade="99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themeShade="99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themeShade="99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themeShade="99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themeShade="99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themeShade="99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styleId="DateChar" w:customStyle="1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color w:val="000000" w:themeColor="text1"/>
      <w:sz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2647D3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7D3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unhideWhenUsed/>
    <w:qFormat/>
    <w:rsid w:val="00841ABC"/>
    <w:pPr>
      <w:contextualSpacing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40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3D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themeTint="BF" w:sz="8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themeTint="BF" w:sz="6" w:space="0"/>
          <w:left w:val="single" w:color="7295D2" w:themeColor="accent1" w:themeTint="BF" w:sz="8" w:space="0"/>
          <w:bottom w:val="single" w:color="7295D2" w:themeColor="accent1" w:themeTint="BF" w:sz="8" w:space="0"/>
          <w:right w:val="single" w:color="7295D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themeTint="BF" w:sz="8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themeTint="BF" w:sz="6" w:space="0"/>
          <w:left w:val="single" w:color="FFCF40" w:themeColor="accent4" w:themeTint="BF" w:sz="8" w:space="0"/>
          <w:bottom w:val="single" w:color="FFCF40" w:themeColor="accent4" w:themeTint="BF" w:sz="8" w:space="0"/>
          <w:right w:val="single" w:color="FFCF40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themeTint="BF" w:sz="8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themeTint="BF" w:sz="6" w:space="0"/>
          <w:left w:val="single" w:color="84B3DF" w:themeColor="accent5" w:themeTint="BF" w:sz="8" w:space="0"/>
          <w:bottom w:val="single" w:color="84B3DF" w:themeColor="accent5" w:themeTint="BF" w:sz="8" w:space="0"/>
          <w:right w:val="single" w:color="84B3D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32CC6"/>
    <w:pPr>
      <w:spacing w:before="120" w:after="120"/>
    </w:pPr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>
      <w:rFonts w:ascii="Arial Nova" w:hAnsi="Arial Nova" w:eastAsiaTheme="minorHAnsi" w:cstheme="minorBidi"/>
      <w:color w:val="000000" w:themeColor="text1"/>
      <w:sz w:val="20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rFonts w:ascii="Arial Nova" w:hAnsi="Arial Nova" w:eastAsiaTheme="minorHAnsi" w:cstheme="minorBidi"/>
      <w:b/>
      <w:color w:val="4472C4" w:themeColor="accent1"/>
      <w:sz w:val="20"/>
      <w:szCs w:val="22"/>
      <w:lang w:val="en-US" w:eastAsia="en-US"/>
    </w:rPr>
  </w:style>
  <w:style w:type="paragraph" w:styleId="NoSpacing1" w:customStyle="1">
    <w:name w:val="No Spacing1"/>
    <w:uiPriority w:val="1"/>
    <w:qFormat/>
    <w:rsid w:val="00EF2664"/>
    <w:rPr>
      <w:rFonts w:ascii="Times New Roman" w:hAnsi="Times New Roman"/>
      <w:color w:val="auto"/>
      <w:lang w:val="en-SG"/>
    </w:rPr>
  </w:style>
  <w:style w:type="paragraph" w:styleId="ResumeBullet" w:customStyle="1">
    <w:name w:val="Resume Bullet"/>
    <w:basedOn w:val="Normal"/>
    <w:rsid w:val="00CA2C42"/>
    <w:pPr>
      <w:numPr>
        <w:numId w:val="33"/>
      </w:numPr>
      <w:tabs>
        <w:tab w:val="left" w:pos="720"/>
      </w:tabs>
      <w:spacing w:line="240" w:lineRule="atLeast"/>
    </w:pPr>
    <w:rPr>
      <w:rFonts w:eastAsia="Batang"/>
      <w:spacing w:val="-4"/>
      <w:sz w:val="21"/>
      <w:szCs w:val="21"/>
      <w:lang w:val="en-GB"/>
    </w:rPr>
  </w:style>
  <w:style w:type="paragraph" w:styleId="Institution" w:customStyle="1">
    <w:name w:val="Institution"/>
    <w:basedOn w:val="Normal"/>
    <w:rsid w:val="00CE728C"/>
    <w:pPr>
      <w:tabs>
        <w:tab w:val="right" w:pos="10080"/>
      </w:tabs>
      <w:spacing w:before="120" w:line="240" w:lineRule="atLeast"/>
    </w:pPr>
    <w:rPr>
      <w:spacing w:val="-6"/>
      <w:sz w:val="21"/>
      <w:szCs w:val="21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B0065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6DD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7C06DD"/>
    <w:rPr>
      <w:rFonts w:ascii="Arial" w:hAnsi="Arial" w:eastAsia="Times New Roman" w:cs="Arial"/>
      <w:vanish/>
      <w:color w:val="auto"/>
      <w:sz w:val="16"/>
      <w:szCs w:val="16"/>
      <w:lang w:val="en-SG" w:eastAsia="en-GB"/>
    </w:rPr>
  </w:style>
  <w:style w:type="character" w:styleId="vanity-namedomain" w:customStyle="1">
    <w:name w:val="vanity-name__domain"/>
    <w:basedOn w:val="DefaultParagraphFont"/>
    <w:rsid w:val="007C06DD"/>
  </w:style>
  <w:style w:type="character" w:styleId="break-words" w:customStyle="1">
    <w:name w:val="break-words"/>
    <w:basedOn w:val="DefaultParagraphFont"/>
    <w:rsid w:val="007C06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6DD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7C06DD"/>
    <w:rPr>
      <w:rFonts w:ascii="Arial" w:hAnsi="Arial" w:eastAsia="Times New Roman" w:cs="Arial"/>
      <w:vanish/>
      <w:color w:val="auto"/>
      <w:sz w:val="16"/>
      <w:szCs w:val="16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qamarularifin.github.io/Project-2" TargetMode="External" Id="rId13" /><Relationship Type="http://schemas.openxmlformats.org/officeDocument/2006/relationships/hyperlink" Target="https://github.com/qamarularifin/Project-4_UmmiBobbins_FE" TargetMode="External" Id="rId18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hyperlink" Target="https://github.com/qamarularifin/Project-1" TargetMode="External" Id="rId12" /><Relationship Type="http://schemas.openxmlformats.org/officeDocument/2006/relationships/hyperlink" Target="https://project-4-ummibobbins-fe.herokuapp.com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github.com/qamarularifin/RoundUp-BE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qamarularifin.github.io/Project-1/" TargetMode="External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https://github.com/qamarularifin/RoundUp" TargetMode="External" Id="rId15" /><Relationship Type="http://schemas.openxmlformats.org/officeDocument/2006/relationships/glossaryDocument" Target="glossary/document.xml" Id="rId23" /><Relationship Type="http://schemas.openxmlformats.org/officeDocument/2006/relationships/hyperlink" Target="https://github.com/qamarularifin" TargetMode="External" Id="rId10" /><Relationship Type="http://schemas.openxmlformats.org/officeDocument/2006/relationships/hyperlink" Target="https://github.com/qamarularifin/Project-4_UmmiBobbins_BE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www.linkedin.com/in/qamarularifin" TargetMode="External" Id="rId9" /><Relationship Type="http://schemas.openxmlformats.org/officeDocument/2006/relationships/hyperlink" Target="https://github.com/qamarularifin/Project-2" TargetMode="External" Id="rId14" /><Relationship Type="http://schemas.openxmlformats.org/officeDocument/2006/relationships/fontTable" Target="fontTable.xml" Id="rId22" /><Relationship Type="http://schemas.openxmlformats.org/officeDocument/2006/relationships/hyperlink" Target="mailto:qamarularifin@hotmail.com" TargetMode="External" Id="Rdd8af22a7d3945f5" /><Relationship Type="http://schemas.microsoft.com/office/2020/10/relationships/intelligence" Target="intelligence2.xml" Id="Rfd29b7ba57c242a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3C9010B7274754A4C6E8827569A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1B248-C0AB-44EB-9F74-4174F8C2D1E5}"/>
      </w:docPartPr>
      <w:docPartBody>
        <w:p w:rsidR="00352A12" w:rsidRDefault="00433F93" w:rsidP="00433F93">
          <w:pPr>
            <w:pStyle w:val="3C3C9010B7274754A4C6E8827569AFC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CA"/>
    <w:rsid w:val="000B64CA"/>
    <w:rsid w:val="00352A12"/>
    <w:rsid w:val="003A2CB1"/>
    <w:rsid w:val="00433F93"/>
    <w:rsid w:val="00610B03"/>
    <w:rsid w:val="00654173"/>
    <w:rsid w:val="007007CA"/>
    <w:rsid w:val="007415D4"/>
    <w:rsid w:val="00AE3624"/>
    <w:rsid w:val="00AE617E"/>
    <w:rsid w:val="00B440FD"/>
    <w:rsid w:val="00C61141"/>
    <w:rsid w:val="00D1322C"/>
    <w:rsid w:val="00E27238"/>
    <w:rsid w:val="00F3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C3C9010B7274754A4C6E8827569AFC1">
    <w:name w:val="3C3C9010B7274754A4C6E8827569AFC1"/>
    <w:rsid w:val="00433F93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5799C-C955-4AC3-89DA-78060EF52A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Modern chronological resume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shashakhairy</dc:creator>
  <keywords/>
  <dc:description/>
  <lastModifiedBy>Qamarul Arifin Bin Arip</lastModifiedBy>
  <revision>37</revision>
  <lastPrinted>2019-10-29T14:46:00.0000000Z</lastPrinted>
  <dcterms:created xsi:type="dcterms:W3CDTF">2022-04-03T06:57:00.0000000Z</dcterms:created>
  <dcterms:modified xsi:type="dcterms:W3CDTF">2022-06-09T13:16:50.6855839Z</dcterms:modified>
  <category/>
</coreProperties>
</file>